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4"/>
        <w:gridCol w:w="6728"/>
      </w:tblGrid>
      <w:tr w:rsidR="002C2CDD" w:rsidRPr="00333CD3" w14:paraId="26307E04" w14:textId="77777777" w:rsidTr="005F790E">
        <w:tc>
          <w:tcPr>
            <w:tcW w:w="3784" w:type="dxa"/>
            <w:tcMar>
              <w:top w:w="504" w:type="dxa"/>
              <w:right w:w="720" w:type="dxa"/>
            </w:tcMar>
          </w:tcPr>
          <w:p w14:paraId="1DD6F5E5" w14:textId="77777777" w:rsidR="00523479" w:rsidRDefault="00E02DCD" w:rsidP="00523479">
            <w:pPr>
              <w:pStyle w:val="Initials"/>
            </w:pPr>
            <w:r>
              <w:rPr>
                <w:noProof/>
                <w:lang w:eastAsia="zh-TW"/>
              </w:rPr>
              <mc:AlternateContent>
                <mc:Choice Requires="wpg">
                  <w:drawing>
                    <wp:anchor distT="0" distB="0" distL="114300" distR="114300" simplePos="0" relativeHeight="251659264" behindDoc="1" locked="1" layoutInCell="1" allowOverlap="1" wp14:anchorId="438F572F" wp14:editId="6D10833F">
                      <wp:simplePos x="0" y="0"/>
                      <wp:positionH relativeFrom="column">
                        <wp:align>left</wp:align>
                      </wp:positionH>
                      <wp:positionV relativeFrom="page">
                        <wp:posOffset>-484505</wp:posOffset>
                      </wp:positionV>
                      <wp:extent cx="6665595" cy="1786890"/>
                      <wp:effectExtent l="0" t="0" r="11430" b="0"/>
                      <wp:wrapNone/>
                      <wp:docPr id="1" name="Group 1" descr="Header graphics"/>
                      <wp:cNvGraphicFramePr/>
                      <a:graphic xmlns:a="http://schemas.openxmlformats.org/drawingml/2006/main">
                        <a:graphicData uri="http://schemas.microsoft.com/office/word/2010/wordprocessingGroup">
                          <wpg:wgp>
                            <wpg:cNvGrpSpPr/>
                            <wpg:grpSpPr>
                              <a:xfrm>
                                <a:off x="0" y="0"/>
                                <a:ext cx="6665595" cy="1786890"/>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w:pict>
                    <v:group w14:anchorId="2B4126C1" id="Group 1" o:spid="_x0000_s1026" alt="Header graphics" style="position:absolute;margin-left:0;margin-top:-38.1pt;width:524.85pt;height:140.7pt;z-index:-251657216;mso-width-percent:858;mso-position-horizontal:left;mso-position-vertical-relative:page;mso-width-percent:858" coordsize="6665911,1810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">
                      <v:rect id="Red rectangle" o:spid="_x0000_s1027" style="position:absolute;left:1133475;top:419100;width:5532436;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Mw1xQAA&#10;ANsAAAAPAAAAZHJzL2Rvd25yZXYueG1sRI9Ba8JAFITvBf/D8oTemo2mVImuIoIgpRSa6sHbI/vM&#10;RrNvQ3aNaX99t1DocZiZb5jlerCN6KnztWMFkyQFQVw6XXOl4PC5e5qD8AFZY+OYFHyRh/Vq9LDE&#10;XLs7f1BfhEpECPscFZgQ2lxKXxqy6BPXEkfv7DqLIcqukrrDe4TbRk7T9EVarDkuGGxpa6i8Fjer&#10;4PUyywrTb/rv7J2Oxh3fTrutV+pxPGwWIAIN4T/8195rBc8Z/H6JP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szDXFAAAA2wAAAA8AAAAAAAAAAAAAAAAAlwIAAGRycy9k&#10;b3ducmV2LnhtbFBLBQYAAAAABAAEAPUAAACJAwAAAAA=&#10;" fillcolor="#ea4e4e [3204]" stroked="f" strokeweight="1p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88;height:1810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txQAA&#10;ANsAAAAPAAAAZHJzL2Rvd25yZXYueG1sRI9BSwMxFITvgv8hPMGLtNlqEdk2LatikV6KtdDr6+a5&#10;Wdy8hCR2t/31piB4HGbmG2a+HGwnjhRi61jBZFyAIK6dbrlRsPt8Gz2BiAlZY+eYFJwownJxfTXH&#10;UrueP+i4TY3IEI4lKjAp+VLKWBuyGMfOE2fvywWLKcvQSB2wz3DbyfuieJQWW84LBj29GKq/tz9W&#10;wfnw+nxX+YfVOvSrid9XZr9Jg1K3N0M1A5FoSP/hv/a7VjCdwuVL/g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NS3FAAAA2wAAAA8AAAAAAAAAAAAAAAAAlwIAAGRycy9k&#10;b3ducmV2LnhtbFBLBQYAAAAABAAEAPUAAACJAwAAAAA=&#10;" adj="626" fillcolor="#ea4e4e [3204]" stroked="f" strokeweight="1pt">
                        <v:stroke joinstyle="miter"/>
                      </v:shape>
                      <v:oval id="White circle" o:spid="_x0000_s1029" style="position:absolute;left:57150;top:57150;width:1704460;height:170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FCVxQAA&#10;ANoAAAAPAAAAZHJzL2Rvd25yZXYueG1sRI/dasJAFITvBd9hOQXv6qaKpURXKf5R0LYYhdK7Q/Y0&#10;CWbPht3VpG/vFgpeDjPzDTNbdKYWV3K+sqzgaZiAIM6trrhQcDpuHl9A+ICssbZMCn7Jw2Le780w&#10;1bblA12zUIgIYZ+igjKEJpXS5yUZ9EPbEEfvxzqDIUpXSO2wjXBTy1GSPEuDFceFEhtalpSfs4tR&#10;sP/6OI/dZLv6fF/v2iwZT6ps963U4KF7nYII1IV7+L/9phWM4O9Kv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oUJXFAAAA2gAAAA8AAAAAAAAAAAAAAAAAlwIAAGRycy9k&#10;b3ducmV2LnhtbFBLBQYAAAAABAAEAPUAAACJAwAAAAA=&#10;" fillcolor="white [3212]" stroked="f" strokeweight="1pt">
                        <v:stroke joinstyle="miter"/>
                      </v:oval>
                      <w10:wrap anchory="page"/>
                      <w10:anchorlock/>
                    </v:group>
                  </w:pict>
                </mc:Fallback>
              </mc:AlternateContent>
            </w:r>
            <w:sdt>
              <w:sdtPr>
                <w:alias w:val="Initials:"/>
                <w:tag w:val="Initials:"/>
                <w:id w:val="-606576828"/>
                <w:placeholder>
                  <w:docPart w:val="64BC4B4490AA054C950486856907F58D"/>
                </w:placeholder>
                <w:dataBinding w:prefixMappings="xmlns:ns0='http://schemas.openxmlformats.org/officeDocument/2006/extended-properties' " w:xpath="/ns0:Properties[1]/ns0:Company[1]" w:storeItemID="{6668398D-A668-4E3E-A5EB-62B293D839F1}"/>
                <w15:appearance w15:val="hidden"/>
                <w:text/>
              </w:sdtPr>
              <w:sdtEndPr/>
              <w:sdtContent>
                <w:r w:rsidR="005F790E">
                  <w:t>BT</w:t>
                </w:r>
              </w:sdtContent>
            </w:sdt>
          </w:p>
          <w:p w14:paraId="5AA417CC" w14:textId="77777777" w:rsidR="00A50939" w:rsidRPr="00333CD3" w:rsidRDefault="005F790E" w:rsidP="007569C1">
            <w:pPr>
              <w:pStyle w:val="Heading3"/>
            </w:pPr>
            <w:r>
              <w:t>Key competence</w:t>
            </w:r>
          </w:p>
          <w:p w14:paraId="6431E37F"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Software Development Lifecycle Management.</w:t>
            </w:r>
          </w:p>
          <w:p w14:paraId="47C31AA1" w14:textId="77777777" w:rsidR="002617D3" w:rsidRDefault="002617D3" w:rsidP="005F790E">
            <w:pPr>
              <w:pStyle w:val="TableContents"/>
              <w:rPr>
                <w:rFonts w:ascii="Athelas" w:hAnsi="Athelas"/>
                <w:sz w:val="20"/>
                <w:szCs w:val="20"/>
              </w:rPr>
            </w:pPr>
          </w:p>
          <w:p w14:paraId="68F158AD"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High Performance Team Building.</w:t>
            </w:r>
          </w:p>
          <w:p w14:paraId="0DE3C103" w14:textId="77777777" w:rsidR="002C2CDD" w:rsidRPr="00100C67" w:rsidRDefault="005F790E" w:rsidP="005F790E">
            <w:pPr>
              <w:rPr>
                <w:rFonts w:ascii="Athelas" w:hAnsi="Athelas"/>
              </w:rPr>
            </w:pPr>
            <w:r w:rsidRPr="00100C67">
              <w:rPr>
                <w:rFonts w:ascii="Athelas" w:hAnsi="Athelas"/>
              </w:rPr>
              <w:t>System Integration and Technical Supports.</w:t>
            </w:r>
          </w:p>
          <w:p w14:paraId="22E15C25" w14:textId="77777777" w:rsidR="002617D3" w:rsidRDefault="002617D3" w:rsidP="005F790E">
            <w:pPr>
              <w:pStyle w:val="TableContents"/>
              <w:rPr>
                <w:rFonts w:ascii="Athelas" w:hAnsi="Athelas"/>
                <w:sz w:val="20"/>
                <w:szCs w:val="20"/>
              </w:rPr>
            </w:pPr>
          </w:p>
          <w:p w14:paraId="75705399"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Enterprise and Business Model Architecture.</w:t>
            </w:r>
          </w:p>
          <w:p w14:paraId="3A98C01F" w14:textId="77777777" w:rsidR="002617D3" w:rsidRDefault="002617D3" w:rsidP="005F790E">
            <w:pPr>
              <w:pStyle w:val="TableContents"/>
              <w:rPr>
                <w:rFonts w:ascii="Athelas" w:hAnsi="Athelas"/>
                <w:sz w:val="20"/>
                <w:szCs w:val="20"/>
              </w:rPr>
            </w:pPr>
          </w:p>
          <w:p w14:paraId="714407AB" w14:textId="77777777" w:rsidR="005F790E" w:rsidRPr="00100C67" w:rsidRDefault="005F790E" w:rsidP="005F790E">
            <w:pPr>
              <w:pStyle w:val="TableContents"/>
              <w:rPr>
                <w:rFonts w:ascii="Athelas" w:hAnsi="Athelas"/>
                <w:sz w:val="20"/>
                <w:szCs w:val="20"/>
              </w:rPr>
            </w:pPr>
            <w:r w:rsidRPr="00100C67">
              <w:rPr>
                <w:rFonts w:ascii="Athelas" w:hAnsi="Athelas"/>
                <w:sz w:val="20"/>
                <w:szCs w:val="20"/>
              </w:rPr>
              <w:t>New Product Research and Architecture.</w:t>
            </w:r>
          </w:p>
          <w:p w14:paraId="110F4672" w14:textId="77777777" w:rsidR="002617D3" w:rsidRDefault="002617D3" w:rsidP="005F790E">
            <w:pPr>
              <w:rPr>
                <w:rFonts w:ascii="Athelas" w:hAnsi="Athelas"/>
              </w:rPr>
            </w:pPr>
          </w:p>
          <w:p w14:paraId="59E72B52" w14:textId="77777777" w:rsidR="005F790E" w:rsidRPr="00100C67" w:rsidRDefault="005F790E" w:rsidP="005F790E">
            <w:r w:rsidRPr="00100C67">
              <w:rPr>
                <w:rFonts w:ascii="Athelas" w:hAnsi="Athelas"/>
              </w:rPr>
              <w:t>Emerging Technologies and Solutions.</w:t>
            </w:r>
          </w:p>
          <w:p w14:paraId="1475E0E7" w14:textId="77777777" w:rsidR="002C2CDD" w:rsidRPr="00333CD3" w:rsidRDefault="000B69A1" w:rsidP="007569C1">
            <w:pPr>
              <w:pStyle w:val="Heading3"/>
            </w:pPr>
            <w:sdt>
              <w:sdtPr>
                <w:alias w:val="Skills:"/>
                <w:tag w:val="Skills:"/>
                <w:id w:val="1490835561"/>
                <w:placeholder>
                  <w:docPart w:val="E16957DE25AE044B85946E442047E5D8"/>
                </w:placeholder>
                <w:temporary/>
                <w:showingPlcHdr/>
                <w15:appearance w15:val="hidden"/>
              </w:sdtPr>
              <w:sdtEndPr/>
              <w:sdtContent>
                <w:r w:rsidR="002C2CDD" w:rsidRPr="00333CD3">
                  <w:t>Skills</w:t>
                </w:r>
              </w:sdtContent>
            </w:sdt>
          </w:p>
          <w:p w14:paraId="0941B7EB"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Big Data Analytics in Hadoop, Spark, </w:t>
            </w:r>
            <w:proofErr w:type="spellStart"/>
            <w:r w:rsidRPr="00100C67">
              <w:rPr>
                <w:rFonts w:ascii="Athelas" w:hAnsi="Athelas"/>
                <w:color w:val="000000"/>
                <w:sz w:val="20"/>
                <w:szCs w:val="20"/>
              </w:rPr>
              <w:t>Solr</w:t>
            </w:r>
            <w:proofErr w:type="spellEnd"/>
            <w:r w:rsidRPr="00100C67">
              <w:rPr>
                <w:rFonts w:ascii="Athelas" w:hAnsi="Athelas"/>
                <w:color w:val="000000"/>
                <w:sz w:val="20"/>
                <w:szCs w:val="20"/>
              </w:rPr>
              <w:t xml:space="preserve"> platforms.</w:t>
            </w:r>
          </w:p>
          <w:p w14:paraId="120E4D72" w14:textId="77777777" w:rsidR="002617D3" w:rsidRDefault="002617D3" w:rsidP="005F790E">
            <w:pPr>
              <w:pStyle w:val="Standard"/>
              <w:tabs>
                <w:tab w:val="left" w:pos="1778"/>
              </w:tabs>
              <w:snapToGrid w:val="0"/>
              <w:rPr>
                <w:rFonts w:ascii="Athelas" w:hAnsi="Athelas"/>
                <w:color w:val="000000"/>
                <w:sz w:val="20"/>
                <w:szCs w:val="20"/>
              </w:rPr>
            </w:pPr>
          </w:p>
          <w:p w14:paraId="3939561D"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Machine Learning Algorithm and Framework, System Design.</w:t>
            </w:r>
          </w:p>
          <w:p w14:paraId="49BDD393" w14:textId="77777777" w:rsidR="002617D3" w:rsidRDefault="002617D3" w:rsidP="005F790E">
            <w:pPr>
              <w:pStyle w:val="Standard"/>
              <w:tabs>
                <w:tab w:val="left" w:pos="1778"/>
              </w:tabs>
              <w:snapToGrid w:val="0"/>
              <w:rPr>
                <w:rFonts w:ascii="Athelas" w:hAnsi="Athelas"/>
                <w:color w:val="000000"/>
                <w:sz w:val="20"/>
                <w:szCs w:val="20"/>
              </w:rPr>
            </w:pPr>
          </w:p>
          <w:p w14:paraId="5808E0EC" w14:textId="67A99300" w:rsidR="002617D3"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 xml:space="preserve">Multiple years’ experience in Java, Python, C/C++, </w:t>
            </w:r>
            <w:proofErr w:type="spellStart"/>
            <w:r w:rsidRPr="00100C67">
              <w:rPr>
                <w:rFonts w:ascii="Athelas" w:hAnsi="Athelas"/>
                <w:color w:val="000000"/>
                <w:sz w:val="20"/>
                <w:szCs w:val="20"/>
              </w:rPr>
              <w:t>Javascript</w:t>
            </w:r>
            <w:proofErr w:type="spellEnd"/>
            <w:r w:rsidRPr="00100C67">
              <w:rPr>
                <w:rFonts w:ascii="Athelas" w:hAnsi="Athelas"/>
                <w:color w:val="000000"/>
                <w:sz w:val="20"/>
                <w:szCs w:val="20"/>
              </w:rPr>
              <w:t xml:space="preserve">, Scala </w:t>
            </w:r>
            <w:proofErr w:type="spellStart"/>
            <w:r w:rsidRPr="00100C67">
              <w:rPr>
                <w:rFonts w:ascii="Athelas" w:hAnsi="Athelas"/>
                <w:color w:val="000000"/>
                <w:sz w:val="20"/>
                <w:szCs w:val="20"/>
              </w:rPr>
              <w:t>etc</w:t>
            </w:r>
            <w:proofErr w:type="spellEnd"/>
            <w:r w:rsidRPr="00100C67">
              <w:rPr>
                <w:rFonts w:ascii="Athelas" w:hAnsi="Athelas"/>
                <w:color w:val="000000"/>
                <w:sz w:val="20"/>
                <w:szCs w:val="20"/>
              </w:rPr>
              <w:t xml:space="preserve"> popular programming Languages.</w:t>
            </w:r>
          </w:p>
          <w:p w14:paraId="6F795BF6" w14:textId="77777777" w:rsidR="002617D3" w:rsidRDefault="002617D3" w:rsidP="005F790E">
            <w:pPr>
              <w:pStyle w:val="Standard"/>
              <w:tabs>
                <w:tab w:val="left" w:pos="1778"/>
              </w:tabs>
              <w:snapToGrid w:val="0"/>
              <w:rPr>
                <w:rFonts w:ascii="Athelas" w:hAnsi="Athelas"/>
                <w:color w:val="000000"/>
                <w:sz w:val="20"/>
                <w:szCs w:val="20"/>
              </w:rPr>
            </w:pPr>
          </w:p>
          <w:p w14:paraId="683ADC36" w14:textId="77777777" w:rsidR="005F790E" w:rsidRPr="00100C67" w:rsidRDefault="005F790E" w:rsidP="005F790E">
            <w:pPr>
              <w:pStyle w:val="Standard"/>
              <w:tabs>
                <w:tab w:val="left" w:pos="1778"/>
              </w:tabs>
              <w:snapToGrid w:val="0"/>
              <w:rPr>
                <w:rFonts w:ascii="Athelas" w:hAnsi="Athelas"/>
                <w:color w:val="000000"/>
                <w:sz w:val="20"/>
                <w:szCs w:val="20"/>
              </w:rPr>
            </w:pPr>
            <w:proofErr w:type="spellStart"/>
            <w:r w:rsidRPr="00100C67">
              <w:rPr>
                <w:rFonts w:ascii="Athelas" w:hAnsi="Athelas"/>
                <w:color w:val="000000"/>
                <w:sz w:val="20"/>
                <w:szCs w:val="20"/>
              </w:rPr>
              <w:t>OSGi</w:t>
            </w:r>
            <w:proofErr w:type="spellEnd"/>
            <w:r w:rsidRPr="00100C67">
              <w:rPr>
                <w:rFonts w:ascii="Athelas" w:hAnsi="Athelas"/>
                <w:color w:val="000000"/>
                <w:sz w:val="20"/>
                <w:szCs w:val="20"/>
              </w:rPr>
              <w:t xml:space="preserve"> Highly Modular Java Systems.</w:t>
            </w:r>
          </w:p>
          <w:p w14:paraId="1DC9DAF7" w14:textId="77777777" w:rsidR="002617D3" w:rsidRDefault="002617D3" w:rsidP="005F790E">
            <w:pPr>
              <w:pStyle w:val="Standard"/>
              <w:tabs>
                <w:tab w:val="left" w:pos="1778"/>
              </w:tabs>
              <w:rPr>
                <w:rFonts w:ascii="Athelas" w:hAnsi="Athelas"/>
                <w:color w:val="000000"/>
                <w:sz w:val="20"/>
                <w:szCs w:val="20"/>
              </w:rPr>
            </w:pPr>
          </w:p>
          <w:p w14:paraId="351EF642"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 xml:space="preserve">Portal, CMS application and systems, IBM </w:t>
            </w:r>
            <w:proofErr w:type="spellStart"/>
            <w:r w:rsidRPr="00100C67">
              <w:rPr>
                <w:rFonts w:ascii="Athelas" w:hAnsi="Athelas"/>
                <w:color w:val="000000"/>
                <w:sz w:val="20"/>
                <w:szCs w:val="20"/>
              </w:rPr>
              <w:t>Websphere</w:t>
            </w:r>
            <w:proofErr w:type="spellEnd"/>
            <w:r w:rsidRPr="00100C67">
              <w:rPr>
                <w:rFonts w:ascii="Athelas" w:hAnsi="Athelas"/>
                <w:color w:val="000000"/>
                <w:sz w:val="20"/>
                <w:szCs w:val="20"/>
              </w:rPr>
              <w:t xml:space="preserve">, </w:t>
            </w:r>
            <w:proofErr w:type="spellStart"/>
            <w:r w:rsidRPr="00100C67">
              <w:rPr>
                <w:rFonts w:ascii="Athelas" w:hAnsi="Athelas"/>
                <w:color w:val="000000"/>
                <w:sz w:val="20"/>
                <w:szCs w:val="20"/>
              </w:rPr>
              <w:t>JBoss</w:t>
            </w:r>
            <w:proofErr w:type="spellEnd"/>
            <w:r w:rsidRPr="00100C67">
              <w:rPr>
                <w:rFonts w:ascii="Athelas" w:hAnsi="Athelas"/>
                <w:color w:val="000000"/>
                <w:sz w:val="20"/>
                <w:szCs w:val="20"/>
              </w:rPr>
              <w:t xml:space="preserve"> &amp; </w:t>
            </w:r>
            <w:proofErr w:type="spellStart"/>
            <w:r w:rsidRPr="00100C67">
              <w:rPr>
                <w:rFonts w:ascii="Athelas" w:hAnsi="Athelas"/>
                <w:color w:val="000000"/>
                <w:sz w:val="20"/>
                <w:szCs w:val="20"/>
              </w:rPr>
              <w:t>Weblogic</w:t>
            </w:r>
            <w:proofErr w:type="spellEnd"/>
            <w:r w:rsidRPr="00100C67">
              <w:rPr>
                <w:rFonts w:ascii="Athelas" w:hAnsi="Athelas"/>
                <w:color w:val="000000"/>
                <w:sz w:val="20"/>
                <w:szCs w:val="20"/>
              </w:rPr>
              <w:t>.</w:t>
            </w:r>
          </w:p>
          <w:p w14:paraId="63E1ED1A" w14:textId="77777777" w:rsidR="002617D3" w:rsidRDefault="002617D3" w:rsidP="005F790E">
            <w:pPr>
              <w:pStyle w:val="Standard"/>
              <w:tabs>
                <w:tab w:val="left" w:pos="1778"/>
              </w:tabs>
              <w:rPr>
                <w:rFonts w:ascii="Athelas" w:hAnsi="Athelas"/>
                <w:color w:val="000000"/>
                <w:sz w:val="20"/>
                <w:szCs w:val="20"/>
              </w:rPr>
            </w:pPr>
          </w:p>
          <w:p w14:paraId="7FDA185E"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lastRenderedPageBreak/>
              <w:t>Trading settlement systems.</w:t>
            </w:r>
          </w:p>
          <w:p w14:paraId="6D51E133" w14:textId="77777777" w:rsidR="002617D3" w:rsidRDefault="002617D3" w:rsidP="005F790E">
            <w:pPr>
              <w:pStyle w:val="Standard"/>
              <w:tabs>
                <w:tab w:val="left" w:pos="1778"/>
              </w:tabs>
              <w:rPr>
                <w:rFonts w:ascii="Athelas" w:hAnsi="Athelas"/>
                <w:color w:val="000000"/>
                <w:sz w:val="20"/>
                <w:szCs w:val="20"/>
              </w:rPr>
            </w:pPr>
          </w:p>
          <w:p w14:paraId="6CE5B88B"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Financial Information Transaction and Portal System.</w:t>
            </w:r>
          </w:p>
          <w:p w14:paraId="79394ACC" w14:textId="77777777" w:rsidR="002617D3" w:rsidRDefault="002617D3" w:rsidP="005F790E">
            <w:pPr>
              <w:pStyle w:val="Standard"/>
              <w:tabs>
                <w:tab w:val="left" w:pos="1778"/>
              </w:tabs>
              <w:rPr>
                <w:rFonts w:ascii="Athelas" w:hAnsi="Athelas"/>
                <w:color w:val="000000"/>
                <w:sz w:val="20"/>
                <w:szCs w:val="20"/>
              </w:rPr>
            </w:pPr>
          </w:p>
          <w:p w14:paraId="43E5AA0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E-commerce high profile, transaction heavy web site system.</w:t>
            </w:r>
          </w:p>
          <w:p w14:paraId="25F77C42" w14:textId="77777777" w:rsidR="002617D3" w:rsidRDefault="002617D3" w:rsidP="005F790E">
            <w:pPr>
              <w:pStyle w:val="Standard"/>
              <w:tabs>
                <w:tab w:val="left" w:pos="1778"/>
              </w:tabs>
              <w:rPr>
                <w:rFonts w:ascii="Athelas" w:hAnsi="Athelas"/>
                <w:color w:val="000000"/>
                <w:sz w:val="20"/>
                <w:szCs w:val="20"/>
              </w:rPr>
            </w:pPr>
          </w:p>
          <w:p w14:paraId="5CB7A56E"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Web services integration, security and single sign on.</w:t>
            </w:r>
          </w:p>
          <w:p w14:paraId="2266A51A" w14:textId="77777777" w:rsidR="002617D3" w:rsidRDefault="002617D3" w:rsidP="005F790E">
            <w:pPr>
              <w:pStyle w:val="Standard"/>
              <w:tabs>
                <w:tab w:val="left" w:pos="1778"/>
              </w:tabs>
              <w:rPr>
                <w:rFonts w:ascii="Athelas" w:hAnsi="Athelas"/>
                <w:color w:val="000000"/>
                <w:sz w:val="20"/>
                <w:szCs w:val="20"/>
              </w:rPr>
            </w:pPr>
          </w:p>
          <w:p w14:paraId="0C52483A"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Process Workflow and Notification System.</w:t>
            </w:r>
          </w:p>
          <w:p w14:paraId="56D8A7F7" w14:textId="77777777" w:rsidR="002617D3" w:rsidRDefault="002617D3" w:rsidP="005F790E">
            <w:pPr>
              <w:pStyle w:val="Standard"/>
              <w:tabs>
                <w:tab w:val="left" w:pos="1778"/>
              </w:tabs>
              <w:rPr>
                <w:rFonts w:ascii="Athelas" w:hAnsi="Athelas"/>
                <w:color w:val="000000"/>
                <w:sz w:val="20"/>
                <w:szCs w:val="20"/>
              </w:rPr>
            </w:pPr>
          </w:p>
          <w:p w14:paraId="4BA995B0"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Enterprise Information Integration and Web Services System.</w:t>
            </w:r>
          </w:p>
          <w:p w14:paraId="50B0A08C" w14:textId="77777777" w:rsidR="002617D3" w:rsidRDefault="002617D3" w:rsidP="005F790E">
            <w:pPr>
              <w:pStyle w:val="Standard"/>
              <w:tabs>
                <w:tab w:val="left" w:pos="1778"/>
              </w:tabs>
              <w:rPr>
                <w:rFonts w:ascii="Athelas" w:hAnsi="Athelas"/>
                <w:color w:val="000000"/>
                <w:sz w:val="20"/>
                <w:szCs w:val="20"/>
              </w:rPr>
            </w:pPr>
          </w:p>
          <w:p w14:paraId="43E058C1" w14:textId="5C0C3756"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Information Retrieval and Application Performance Monitoring System.</w:t>
            </w:r>
          </w:p>
          <w:p w14:paraId="5BB3C1F8" w14:textId="77777777" w:rsidR="002617D3" w:rsidRDefault="002617D3" w:rsidP="005F790E">
            <w:pPr>
              <w:pStyle w:val="Standard"/>
              <w:tabs>
                <w:tab w:val="left" w:pos="1778"/>
              </w:tabs>
              <w:snapToGrid w:val="0"/>
              <w:rPr>
                <w:rFonts w:ascii="Athelas" w:hAnsi="Athelas"/>
                <w:color w:val="000000"/>
                <w:sz w:val="20"/>
                <w:szCs w:val="20"/>
              </w:rPr>
            </w:pPr>
          </w:p>
          <w:p w14:paraId="10B9B976" w14:textId="77777777" w:rsidR="005F790E" w:rsidRPr="00100C67" w:rsidRDefault="005F790E" w:rsidP="005F790E">
            <w:pPr>
              <w:pStyle w:val="Standard"/>
              <w:tabs>
                <w:tab w:val="left" w:pos="1778"/>
              </w:tabs>
              <w:snapToGrid w:val="0"/>
              <w:rPr>
                <w:rFonts w:ascii="Athelas" w:hAnsi="Athelas"/>
                <w:color w:val="000000"/>
                <w:sz w:val="20"/>
                <w:szCs w:val="20"/>
              </w:rPr>
            </w:pPr>
            <w:r w:rsidRPr="00100C67">
              <w:rPr>
                <w:rFonts w:ascii="Athelas" w:hAnsi="Athelas"/>
                <w:color w:val="000000"/>
                <w:sz w:val="20"/>
                <w:szCs w:val="20"/>
              </w:rPr>
              <w:t>SCADA, Manufacturing Data Analysis and Dashboard.</w:t>
            </w:r>
          </w:p>
          <w:p w14:paraId="400C931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Business to Business Messaging System.</w:t>
            </w:r>
          </w:p>
          <w:p w14:paraId="1A253E3B" w14:textId="77777777" w:rsidR="002617D3" w:rsidRDefault="002617D3" w:rsidP="005F790E">
            <w:pPr>
              <w:pStyle w:val="Standard"/>
              <w:tabs>
                <w:tab w:val="left" w:pos="1778"/>
              </w:tabs>
              <w:rPr>
                <w:rFonts w:ascii="Athelas" w:hAnsi="Athelas"/>
                <w:color w:val="000000"/>
                <w:sz w:val="20"/>
                <w:szCs w:val="20"/>
              </w:rPr>
            </w:pPr>
          </w:p>
          <w:p w14:paraId="3D730403" w14:textId="77777777" w:rsidR="005F790E" w:rsidRPr="00100C67" w:rsidRDefault="005F790E" w:rsidP="005F790E">
            <w:pPr>
              <w:pStyle w:val="Standard"/>
              <w:tabs>
                <w:tab w:val="left" w:pos="1778"/>
              </w:tabs>
              <w:rPr>
                <w:rFonts w:ascii="Athelas" w:hAnsi="Athelas"/>
                <w:color w:val="000000"/>
                <w:sz w:val="20"/>
                <w:szCs w:val="20"/>
              </w:rPr>
            </w:pPr>
            <w:r w:rsidRPr="00100C67">
              <w:rPr>
                <w:rFonts w:ascii="Athelas" w:hAnsi="Athelas"/>
                <w:color w:val="000000"/>
                <w:sz w:val="20"/>
                <w:szCs w:val="20"/>
              </w:rPr>
              <w:t>Application migration and performance monitoring.</w:t>
            </w:r>
          </w:p>
          <w:p w14:paraId="006DC534" w14:textId="77777777" w:rsidR="00741125" w:rsidRPr="00333CD3" w:rsidRDefault="00741125" w:rsidP="00741125"/>
        </w:tc>
        <w:tc>
          <w:tcPr>
            <w:tcW w:w="6728"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8"/>
            </w:tblGrid>
            <w:tr w:rsidR="00C612DA" w:rsidRPr="00333CD3" w14:paraId="7F33D74E" w14:textId="77777777" w:rsidTr="001B2AC1">
              <w:trPr>
                <w:trHeight w:hRule="exact" w:val="1152"/>
              </w:trPr>
              <w:tc>
                <w:tcPr>
                  <w:tcW w:w="6055" w:type="dxa"/>
                  <w:vAlign w:val="center"/>
                </w:tcPr>
                <w:p w14:paraId="0E3314C4" w14:textId="77777777" w:rsidR="00C612DA" w:rsidRPr="00333CD3" w:rsidRDefault="000B69A1" w:rsidP="00C612DA">
                  <w:pPr>
                    <w:pStyle w:val="Heading1"/>
                    <w:outlineLvl w:val="0"/>
                  </w:pPr>
                  <w:sdt>
                    <w:sdtPr>
                      <w:alias w:val="Your Name:"/>
                      <w:tag w:val="Your Name:"/>
                      <w:id w:val="1982421306"/>
                      <w:placeholder>
                        <w:docPart w:val="0310CD40DBE95E40930D24DE8BDCB2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5F790E">
                        <w:t>Bill Tsay</w:t>
                      </w:r>
                    </w:sdtContent>
                  </w:sdt>
                </w:p>
                <w:p w14:paraId="58B05182" w14:textId="77777777" w:rsidR="00C612DA" w:rsidRPr="00333CD3" w:rsidRDefault="000B69A1" w:rsidP="005F790E">
                  <w:pPr>
                    <w:pStyle w:val="Heading2"/>
                    <w:outlineLvl w:val="1"/>
                  </w:pPr>
                  <w:sdt>
                    <w:sdtPr>
                      <w:alias w:val="Profession or Industry:"/>
                      <w:tag w:val="Profession or Industry:"/>
                      <w:id w:val="-83681269"/>
                      <w:placeholder>
                        <w:docPart w:val="DCCDE16B98394447B07607FE0595062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F790E">
                        <w:t>Software design &amp; development</w:t>
                      </w:r>
                    </w:sdtContent>
                  </w:sdt>
                </w:p>
              </w:tc>
            </w:tr>
          </w:tbl>
          <w:p w14:paraId="02D7C33A" w14:textId="77777777" w:rsidR="002C2CDD" w:rsidRPr="00333CD3" w:rsidRDefault="000B69A1" w:rsidP="007569C1">
            <w:pPr>
              <w:pStyle w:val="Heading3"/>
            </w:pPr>
            <w:sdt>
              <w:sdtPr>
                <w:alias w:val="Experience:"/>
                <w:tag w:val="Experience:"/>
                <w:id w:val="1217937480"/>
                <w:placeholder>
                  <w:docPart w:val="DE4B1A0185C90F45B7DB1A3AB0A2BB96"/>
                </w:placeholder>
                <w:temporary/>
                <w:showingPlcHdr/>
                <w15:appearance w15:val="hidden"/>
              </w:sdtPr>
              <w:sdtEndPr/>
              <w:sdtContent>
                <w:r w:rsidR="002C2CDD" w:rsidRPr="00333CD3">
                  <w:t>Experience</w:t>
                </w:r>
              </w:sdtContent>
            </w:sdt>
          </w:p>
          <w:p w14:paraId="2A692D29" w14:textId="77777777" w:rsidR="002C2CDD" w:rsidRPr="005F790E" w:rsidRDefault="005F790E" w:rsidP="007569C1">
            <w:pPr>
              <w:pStyle w:val="Heading4"/>
              <w:rPr>
                <w:sz w:val="21"/>
                <w:szCs w:val="21"/>
              </w:rPr>
            </w:pPr>
            <w:r w:rsidRPr="005F790E">
              <w:rPr>
                <w:sz w:val="21"/>
                <w:szCs w:val="21"/>
              </w:rPr>
              <w:t>Software consultant</w:t>
            </w:r>
            <w:r w:rsidR="002C2CDD" w:rsidRPr="005F790E">
              <w:rPr>
                <w:sz w:val="21"/>
                <w:szCs w:val="21"/>
              </w:rPr>
              <w:t xml:space="preserve"> • </w:t>
            </w:r>
            <w:r w:rsidRPr="005F790E">
              <w:rPr>
                <w:sz w:val="21"/>
                <w:szCs w:val="21"/>
              </w:rPr>
              <w:t>CISCO</w:t>
            </w:r>
            <w:r w:rsidR="002C2CDD" w:rsidRPr="005F790E">
              <w:rPr>
                <w:sz w:val="21"/>
                <w:szCs w:val="21"/>
              </w:rPr>
              <w:t xml:space="preserve">• </w:t>
            </w:r>
            <w:r w:rsidRPr="005F790E">
              <w:rPr>
                <w:sz w:val="21"/>
                <w:szCs w:val="21"/>
              </w:rPr>
              <w:t>2017.09 - Current</w:t>
            </w:r>
          </w:p>
          <w:p w14:paraId="1FF6545E" w14:textId="77777777" w:rsidR="005F790E" w:rsidRDefault="005F790E" w:rsidP="005F790E">
            <w:pPr>
              <w:pStyle w:val="Standard"/>
              <w:rPr>
                <w:rFonts w:ascii="Athelas" w:eastAsia="TimesNewRomanPSMT" w:hAnsi="Athelas" w:cs="TimesNewRomanPSMT"/>
                <w:color w:val="000000"/>
                <w:kern w:val="0"/>
                <w:sz w:val="21"/>
                <w:szCs w:val="21"/>
              </w:rPr>
            </w:pPr>
          </w:p>
          <w:p w14:paraId="480F55CB"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DasCODE</w:t>
            </w:r>
            <w:proofErr w:type="spellEnd"/>
            <w:r w:rsidRPr="00100C67">
              <w:rPr>
                <w:rFonts w:ascii="Athelas" w:eastAsia="TimesNewRomanPSMT" w:hAnsi="Athelas" w:cs="TimesNewRomanPSMT"/>
                <w:color w:val="000000"/>
                <w:kern w:val="0"/>
                <w:sz w:val="20"/>
                <w:szCs w:val="20"/>
              </w:rPr>
              <w:t>/</w:t>
            </w:r>
            <w:proofErr w:type="spellStart"/>
            <w:r w:rsidRPr="00100C67">
              <w:rPr>
                <w:rFonts w:ascii="Athelas" w:eastAsia="TimesNewRomanPSMT" w:hAnsi="Athelas" w:cs="TimesNewRomanPSMT"/>
                <w:color w:val="000000"/>
                <w:kern w:val="0"/>
                <w:sz w:val="20"/>
                <w:szCs w:val="20"/>
              </w:rPr>
              <w:t>DasDATA</w:t>
            </w:r>
            <w:proofErr w:type="spellEnd"/>
            <w:r w:rsidRPr="00100C67">
              <w:rPr>
                <w:rFonts w:ascii="Athelas" w:eastAsia="TimesNewRomanPSMT" w:hAnsi="Athelas" w:cs="TimesNewRomanPSMT"/>
                <w:color w:val="000000"/>
                <w:kern w:val="0"/>
                <w:sz w:val="20"/>
                <w:szCs w:val="20"/>
              </w:rPr>
              <w:t xml:space="preserve"> is a </w:t>
            </w:r>
            <w:proofErr w:type="spellStart"/>
            <w:r w:rsidRPr="00100C67">
              <w:rPr>
                <w:rFonts w:ascii="Athelas" w:eastAsia="TimesNewRomanPSMT" w:hAnsi="Athelas" w:cs="TimesNewRomanPSMT"/>
                <w:color w:val="000000"/>
                <w:kern w:val="0"/>
                <w:sz w:val="20"/>
                <w:szCs w:val="20"/>
              </w:rPr>
              <w:t>cloudified</w:t>
            </w:r>
            <w:proofErr w:type="spellEnd"/>
            <w:r w:rsidRPr="00100C67">
              <w:rPr>
                <w:rFonts w:ascii="Athelas" w:eastAsia="TimesNewRomanPSMT" w:hAnsi="Athelas" w:cs="TimesNewRomanPSMT"/>
                <w:color w:val="000000"/>
                <w:kern w:val="0"/>
                <w:sz w:val="20"/>
                <w:szCs w:val="20"/>
              </w:rPr>
              <w:t xml:space="preserve"> open development environment to provide a holistic integrated development experience while focusing on accelerating time-to-capability and increasing operational efficiency. We are the team to design and build platform, applications, as well as the security, integrity and manageability from an enterprise infrastructure.</w:t>
            </w:r>
          </w:p>
          <w:p w14:paraId="0F5B16B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3482B595" w14:textId="77777777"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 as a Service is the capabilities provided to the developer to deploy onto a cloud infrastructure, developer created, or acquired applications, and development environments created using programming languages and tools supported by the provider. The developer does not directly manage, or control the underlying cloud infrastructure; including network, servers, operating systems, or storage, but has control over the deployed applications, and environments.</w:t>
            </w:r>
          </w:p>
          <w:p w14:paraId="157CE5D4"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72944369" w14:textId="01E71A32" w:rsidR="005A54E4" w:rsidRPr="005A54E4" w:rsidRDefault="005F790E" w:rsidP="005F790E">
            <w:pPr>
              <w:rPr>
                <w:rFonts w:ascii="Athelas" w:eastAsia="TimesNewRomanPSMT" w:hAnsi="Athelas" w:cs="TimesNewRomanPSMT"/>
                <w:color w:val="000000"/>
              </w:rPr>
            </w:pPr>
            <w:r w:rsidRPr="00100C67">
              <w:rPr>
                <w:rFonts w:ascii="Athelas" w:eastAsia="TimesNewRomanPSMT" w:hAnsi="Athelas" w:cs="TimesNewRomanPSMT"/>
                <w:color w:val="000000"/>
              </w:rPr>
              <w:t xml:space="preserve">On the other hand, </w:t>
            </w:r>
            <w:proofErr w:type="spellStart"/>
            <w:r w:rsidRPr="00100C67">
              <w:rPr>
                <w:rFonts w:ascii="Athelas" w:eastAsia="TimesNewRomanPSMT" w:hAnsi="Athelas" w:cs="TimesNewRomanPSMT"/>
                <w:color w:val="000000"/>
              </w:rPr>
              <w:t>DasDATA</w:t>
            </w:r>
            <w:proofErr w:type="spellEnd"/>
            <w:r w:rsidRPr="00100C67">
              <w:rPr>
                <w:rFonts w:ascii="Athelas" w:eastAsia="TimesNewRomanPSMT" w:hAnsi="Athelas" w:cs="TimesNewRomanPSMT"/>
                <w:color w:val="000000"/>
              </w:rPr>
              <w:t xml:space="preserve"> monitors all activities in </w:t>
            </w:r>
            <w:proofErr w:type="spellStart"/>
            <w:r w:rsidRPr="00100C67">
              <w:rPr>
                <w:rFonts w:ascii="Athelas" w:eastAsia="TimesNewRomanPSMT" w:hAnsi="Athelas" w:cs="TimesNewRomanPSMT"/>
                <w:color w:val="000000"/>
              </w:rPr>
              <w:t>DasCODE</w:t>
            </w:r>
            <w:proofErr w:type="spellEnd"/>
            <w:r w:rsidRPr="00100C67">
              <w:rPr>
                <w:rFonts w:ascii="Athelas" w:eastAsia="TimesNewRomanPSMT" w:hAnsi="Athelas" w:cs="TimesNewRomanPSMT"/>
                <w:color w:val="000000"/>
              </w:rPr>
              <w:t xml:space="preserve"> </w:t>
            </w:r>
            <w:proofErr w:type="spellStart"/>
            <w:r w:rsidRPr="00100C67">
              <w:rPr>
                <w:rFonts w:ascii="Athelas" w:eastAsia="TimesNewRomanPSMT" w:hAnsi="Athelas" w:cs="TimesNewRomanPSMT"/>
                <w:color w:val="000000"/>
              </w:rPr>
              <w:t>cloudified</w:t>
            </w:r>
            <w:proofErr w:type="spellEnd"/>
            <w:r w:rsidRPr="00100C67">
              <w:rPr>
                <w:rFonts w:ascii="Athelas" w:eastAsia="TimesNewRomanPSMT" w:hAnsi="Athelas" w:cs="TimesNewRomanPSMT"/>
                <w:color w:val="000000"/>
              </w:rPr>
              <w:t xml:space="preserve"> environment and leverage Big Data stack to generate notifications, reports and dashboard for the management.</w:t>
            </w:r>
          </w:p>
          <w:p w14:paraId="238617C9" w14:textId="7574913F" w:rsidR="005A54E4" w:rsidRDefault="005A54E4" w:rsidP="005A54E4">
            <w:pPr>
              <w:pStyle w:val="Heading4"/>
            </w:pPr>
            <w:r>
              <w:t xml:space="preserve">principle </w:t>
            </w:r>
            <w:r>
              <w:t xml:space="preserve">software </w:t>
            </w:r>
            <w:r>
              <w:t>engineer</w:t>
            </w:r>
            <w:r w:rsidRPr="00333CD3">
              <w:t xml:space="preserve"> • </w:t>
            </w:r>
            <w:r w:rsidR="00DF4A70">
              <w:t>solrup</w:t>
            </w:r>
            <w:r w:rsidRPr="00333CD3">
              <w:t xml:space="preserve"> • </w:t>
            </w:r>
            <w:r>
              <w:t>201</w:t>
            </w:r>
            <w:r w:rsidR="00DF4A70">
              <w:t>6</w:t>
            </w:r>
            <w:r>
              <w:t>.</w:t>
            </w:r>
            <w:r w:rsidR="00DF4A70">
              <w:t>07</w:t>
            </w:r>
            <w:r>
              <w:t xml:space="preserve"> – 201</w:t>
            </w:r>
            <w:r>
              <w:t>7</w:t>
            </w:r>
            <w:r>
              <w:t>.</w:t>
            </w:r>
            <w:r w:rsidR="00DF4A70">
              <w:t>08</w:t>
            </w:r>
          </w:p>
          <w:p w14:paraId="07AB267C" w14:textId="77777777" w:rsidR="005A54E4" w:rsidRPr="00333CD3" w:rsidRDefault="005A54E4" w:rsidP="005A54E4">
            <w:pPr>
              <w:pStyle w:val="Heading4"/>
            </w:pPr>
          </w:p>
          <w:p w14:paraId="2EC0FD97" w14:textId="71A9D1AE" w:rsidR="00FA3C77" w:rsidRDefault="00FA3C77" w:rsidP="00FA3C77">
            <w:pPr>
              <w:pStyle w:val="p1"/>
              <w:rPr>
                <w:rFonts w:ascii="Athelas" w:hAnsi="Athelas"/>
                <w:sz w:val="20"/>
                <w:szCs w:val="20"/>
              </w:rPr>
            </w:pPr>
            <w:proofErr w:type="spellStart"/>
            <w:r>
              <w:rPr>
                <w:rFonts w:ascii="Athelas" w:hAnsi="Athelas"/>
                <w:sz w:val="20"/>
                <w:szCs w:val="20"/>
              </w:rPr>
              <w:t>Solrup</w:t>
            </w:r>
            <w:proofErr w:type="spellEnd"/>
            <w:r w:rsidRPr="00FA3C77">
              <w:rPr>
                <w:rFonts w:ascii="Athelas" w:hAnsi="Athelas"/>
                <w:sz w:val="20"/>
                <w:szCs w:val="20"/>
              </w:rPr>
              <w:t xml:space="preserve"> is a dream company established by school professor and classmates with great idea</w:t>
            </w:r>
            <w:r>
              <w:rPr>
                <w:rFonts w:ascii="Athelas" w:hAnsi="Athelas"/>
                <w:sz w:val="20"/>
                <w:szCs w:val="20"/>
              </w:rPr>
              <w:t xml:space="preserve"> </w:t>
            </w:r>
            <w:r w:rsidRPr="00FA3C77">
              <w:rPr>
                <w:rFonts w:ascii="Athelas" w:hAnsi="Athelas"/>
                <w:sz w:val="20"/>
                <w:szCs w:val="20"/>
              </w:rPr>
              <w:t>in AI software juggling probabilities of machine learning from social media and text data.</w:t>
            </w:r>
          </w:p>
          <w:p w14:paraId="14AEB573" w14:textId="77777777" w:rsidR="00FA3C77" w:rsidRPr="00FA3C77" w:rsidRDefault="00FA3C77" w:rsidP="00FA3C77">
            <w:pPr>
              <w:pStyle w:val="p1"/>
              <w:rPr>
                <w:rFonts w:ascii="Athelas" w:hAnsi="Athelas"/>
                <w:sz w:val="20"/>
                <w:szCs w:val="20"/>
              </w:rPr>
            </w:pPr>
          </w:p>
          <w:p w14:paraId="2C23701C" w14:textId="7FAE2CA5" w:rsidR="00FA3C77" w:rsidRDefault="00FA3C77" w:rsidP="00FA3C77">
            <w:pPr>
              <w:pStyle w:val="p1"/>
              <w:rPr>
                <w:rFonts w:ascii="Athelas" w:hAnsi="Athelas"/>
                <w:sz w:val="20"/>
                <w:szCs w:val="20"/>
              </w:rPr>
            </w:pPr>
            <w:r w:rsidRPr="00FA3C77">
              <w:rPr>
                <w:rFonts w:ascii="Athelas" w:hAnsi="Athelas"/>
                <w:sz w:val="20"/>
                <w:szCs w:val="20"/>
              </w:rPr>
              <w:t>We are exploring a few opportunities such as Social Analytics that runs in clients’ environment or</w:t>
            </w:r>
            <w:r>
              <w:rPr>
                <w:rFonts w:ascii="Athelas" w:hAnsi="Athelas"/>
                <w:sz w:val="20"/>
                <w:szCs w:val="20"/>
              </w:rPr>
              <w:t xml:space="preserve"> </w:t>
            </w:r>
            <w:r w:rsidRPr="00FA3C77">
              <w:rPr>
                <w:rFonts w:ascii="Athelas" w:hAnsi="Athelas"/>
                <w:sz w:val="20"/>
                <w:szCs w:val="20"/>
              </w:rPr>
              <w:t>public cloud to provide analysis and development of customer/product sentiment analysis profile.</w:t>
            </w:r>
          </w:p>
          <w:p w14:paraId="0D73C1DD" w14:textId="77777777" w:rsidR="00FA3C77" w:rsidRPr="00FA3C77" w:rsidRDefault="00FA3C77" w:rsidP="00FA3C77">
            <w:pPr>
              <w:pStyle w:val="p1"/>
              <w:rPr>
                <w:rFonts w:ascii="Athelas" w:hAnsi="Athelas"/>
                <w:sz w:val="20"/>
                <w:szCs w:val="20"/>
              </w:rPr>
            </w:pPr>
          </w:p>
          <w:p w14:paraId="2CE100E5" w14:textId="3C179AF8" w:rsidR="00FA3C77" w:rsidRPr="00FA3C77" w:rsidRDefault="00FA3C77" w:rsidP="00FA3C77">
            <w:pPr>
              <w:pStyle w:val="p1"/>
              <w:rPr>
                <w:rFonts w:ascii="Athelas" w:hAnsi="Athelas"/>
                <w:sz w:val="20"/>
                <w:szCs w:val="20"/>
              </w:rPr>
            </w:pPr>
            <w:r w:rsidRPr="00FA3C77">
              <w:rPr>
                <w:rFonts w:ascii="Athelas" w:hAnsi="Athelas"/>
                <w:sz w:val="20"/>
                <w:szCs w:val="20"/>
              </w:rPr>
              <w:t>Further application such as Social Miner that can analyze social media stream for competitor</w:t>
            </w:r>
            <w:r>
              <w:rPr>
                <w:rFonts w:ascii="Athelas" w:hAnsi="Athelas"/>
                <w:sz w:val="20"/>
                <w:szCs w:val="20"/>
              </w:rPr>
              <w:t xml:space="preserve"> </w:t>
            </w:r>
            <w:r w:rsidRPr="00FA3C77">
              <w:rPr>
                <w:rFonts w:ascii="Athelas" w:hAnsi="Athelas"/>
                <w:sz w:val="20"/>
                <w:szCs w:val="20"/>
              </w:rPr>
              <w:t>weakness and strengths for business needs.</w:t>
            </w:r>
          </w:p>
          <w:p w14:paraId="06D2CEEF" w14:textId="13F51447" w:rsidR="002C2CDD" w:rsidRPr="00333CD3" w:rsidRDefault="005F790E" w:rsidP="005A54E4">
            <w:pPr>
              <w:pStyle w:val="Heading4"/>
            </w:pPr>
            <w:r>
              <w:t>Senior software developer/lead</w:t>
            </w:r>
            <w:r w:rsidR="002C2CDD" w:rsidRPr="00333CD3">
              <w:t xml:space="preserve"> • </w:t>
            </w:r>
            <w:r>
              <w:t>Splunk</w:t>
            </w:r>
            <w:r w:rsidR="002C2CDD" w:rsidRPr="00333CD3">
              <w:t xml:space="preserve"> • </w:t>
            </w:r>
            <w:r>
              <w:t>2011.11 – 2016.6</w:t>
            </w:r>
          </w:p>
          <w:p w14:paraId="60596DC8" w14:textId="77777777" w:rsidR="005F790E" w:rsidRPr="005F790E" w:rsidRDefault="005F790E" w:rsidP="005F790E">
            <w:pPr>
              <w:pStyle w:val="Standard"/>
              <w:rPr>
                <w:rFonts w:ascii="Athelas" w:eastAsia="TimesNewRomanPSMT" w:hAnsi="Athelas" w:cs="TimesNewRomanPSMT"/>
                <w:color w:val="000000"/>
                <w:kern w:val="0"/>
                <w:sz w:val="21"/>
                <w:szCs w:val="21"/>
              </w:rPr>
            </w:pPr>
          </w:p>
          <w:p w14:paraId="61D56C05" w14:textId="77777777" w:rsidR="005F790E" w:rsidRPr="00100C67" w:rsidRDefault="005F790E" w:rsidP="005F790E">
            <w:pPr>
              <w:pStyle w:val="Standard"/>
              <w:rPr>
                <w:rFonts w:ascii="Athelas" w:eastAsia="TimesNewRomanPSMT" w:hAnsi="Athelas" w:cs="TimesNewRomanPSMT"/>
                <w:color w:val="000000"/>
                <w:kern w:val="0"/>
                <w:sz w:val="20"/>
                <w:szCs w:val="20"/>
              </w:rPr>
            </w:pP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is specialized in the context of monitoring large scale, distributed mission critical applications and systems. Industries use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in many ways: to isolate </w:t>
            </w:r>
            <w:r w:rsidRPr="00100C67">
              <w:rPr>
                <w:rFonts w:ascii="Athelas" w:eastAsia="TimesNewRomanPSMT" w:hAnsi="Athelas" w:cs="TimesNewRomanPSMT"/>
                <w:color w:val="000000"/>
                <w:kern w:val="0"/>
                <w:sz w:val="20"/>
                <w:szCs w:val="20"/>
              </w:rPr>
              <w:lastRenderedPageBreak/>
              <w:t xml:space="preserve">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sidRPr="00100C67">
              <w:rPr>
                <w:rFonts w:ascii="Athelas" w:eastAsia="TimesNewRomanPSMT" w:hAnsi="Athelas" w:cs="TimesNewRomanPSMT"/>
                <w:color w:val="000000"/>
                <w:kern w:val="0"/>
                <w:sz w:val="20"/>
                <w:szCs w:val="20"/>
              </w:rPr>
              <w:t>Splunk</w:t>
            </w:r>
            <w:proofErr w:type="spellEnd"/>
            <w:r w:rsidRPr="00100C67">
              <w:rPr>
                <w:rFonts w:ascii="Athelas" w:eastAsia="TimesNewRomanPSMT" w:hAnsi="Athelas" w:cs="TimesNewRomanPSMT"/>
                <w:color w:val="000000"/>
                <w:kern w:val="0"/>
                <w:sz w:val="20"/>
                <w:szCs w:val="20"/>
              </w:rPr>
              <w:t xml:space="preserve"> does more than just monitor the application – it also makes the data relevant to operational decision making.</w:t>
            </w:r>
          </w:p>
          <w:p w14:paraId="539DD7E7" w14:textId="77777777" w:rsidR="005F790E" w:rsidRPr="00100C67" w:rsidRDefault="005F790E" w:rsidP="005F790E">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Athelas" w:eastAsia="TimesNewRomanPSMT" w:hAnsi="Athelas" w:cs="TimesNewRomanPSMT"/>
                <w:color w:val="000000"/>
                <w:kern w:val="0"/>
                <w:sz w:val="20"/>
                <w:szCs w:val="20"/>
              </w:rPr>
            </w:pPr>
          </w:p>
          <w:p w14:paraId="69709BD2"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My role is to architect, develop with development team in various projects. The responsibilities include</w:t>
            </w:r>
          </w:p>
          <w:p w14:paraId="2016BE81" w14:textId="77777777" w:rsidR="005F790E" w:rsidRPr="00100C67" w:rsidRDefault="005F790E" w:rsidP="005F790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thelas" w:eastAsia="TimesNewRomanPSMT" w:hAnsi="Athelas" w:cs="TimesNewRomanPSMT"/>
                <w:color w:val="000000"/>
                <w:kern w:val="0"/>
                <w:sz w:val="20"/>
                <w:szCs w:val="20"/>
              </w:rPr>
            </w:pPr>
          </w:p>
          <w:p w14:paraId="23970DF7"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Information Retrieval Engine in REST web service protocol design and implementation.</w:t>
            </w:r>
          </w:p>
          <w:p w14:paraId="74FF91EC" w14:textId="77777777" w:rsidR="005F790E" w:rsidRPr="00100C67" w:rsidRDefault="005F790E" w:rsidP="005F790E">
            <w:pPr>
              <w:pStyle w:val="Standard"/>
              <w:numPr>
                <w:ilvl w:val="0"/>
                <w:numId w:val="8"/>
              </w:numPr>
              <w:tabs>
                <w:tab w:val="left" w:pos="360"/>
                <w:tab w:val="left" w:pos="72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 xml:space="preserve">Java REST client API, </w:t>
            </w:r>
            <w:proofErr w:type="spellStart"/>
            <w:r w:rsidRPr="00100C67">
              <w:rPr>
                <w:rFonts w:ascii="Athelas" w:eastAsia="TimesNewRomanPS-ItalicMT" w:hAnsi="Athelas" w:cs="Times New Roman"/>
                <w:color w:val="000000"/>
                <w:kern w:val="0"/>
                <w:sz w:val="20"/>
                <w:szCs w:val="20"/>
              </w:rPr>
              <w:t>JavaScripts</w:t>
            </w:r>
            <w:proofErr w:type="spellEnd"/>
            <w:r w:rsidRPr="00100C67">
              <w:rPr>
                <w:rFonts w:ascii="Athelas" w:eastAsia="TimesNewRomanPS-ItalicMT" w:hAnsi="Athelas" w:cs="Times New Roman"/>
                <w:color w:val="000000"/>
                <w:kern w:val="0"/>
                <w:sz w:val="20"/>
                <w:szCs w:val="20"/>
              </w:rPr>
              <w:t xml:space="preserve"> </w:t>
            </w:r>
            <w:r w:rsidRPr="00100C67">
              <w:rPr>
                <w:rFonts w:ascii="Athelas" w:eastAsia="TimesNewRomanPS-ItalicMT" w:hAnsi="Athelas" w:cs="Times New Roman"/>
                <w:color w:val="000000"/>
                <w:kern w:val="0"/>
                <w:sz w:val="20"/>
                <w:szCs w:val="20"/>
                <w:lang w:eastAsia="zh-TW"/>
              </w:rPr>
              <w:t xml:space="preserve">(Foundation, AngularJS, </w:t>
            </w:r>
            <w:proofErr w:type="spellStart"/>
            <w:r w:rsidRPr="00100C67">
              <w:rPr>
                <w:rFonts w:ascii="Athelas" w:eastAsia="TimesNewRomanPS-ItalicMT" w:hAnsi="Athelas" w:cs="Times New Roman"/>
                <w:color w:val="000000"/>
                <w:kern w:val="0"/>
                <w:sz w:val="20"/>
                <w:szCs w:val="20"/>
                <w:lang w:eastAsia="zh-TW"/>
              </w:rPr>
              <w:t>NodeJS</w:t>
            </w:r>
            <w:proofErr w:type="spellEnd"/>
            <w:r w:rsidRPr="00100C67">
              <w:rPr>
                <w:rFonts w:ascii="Athelas" w:eastAsia="TimesNewRomanPS-ItalicMT" w:hAnsi="Athelas" w:cs="Times New Roman"/>
                <w:color w:val="000000"/>
                <w:kern w:val="0"/>
                <w:sz w:val="20"/>
                <w:szCs w:val="20"/>
                <w:lang w:eastAsia="zh-TW"/>
              </w:rPr>
              <w:t xml:space="preserve"> </w:t>
            </w:r>
            <w:proofErr w:type="spellStart"/>
            <w:r w:rsidRPr="00100C67">
              <w:rPr>
                <w:rFonts w:ascii="Athelas" w:eastAsia="TimesNewRomanPS-ItalicMT" w:hAnsi="Athelas" w:cs="Times New Roman"/>
                <w:color w:val="000000"/>
                <w:kern w:val="0"/>
                <w:sz w:val="20"/>
                <w:szCs w:val="20"/>
                <w:lang w:eastAsia="zh-TW"/>
              </w:rPr>
              <w:t>etc</w:t>
            </w:r>
            <w:proofErr w:type="spellEnd"/>
            <w:r w:rsidRPr="00100C67">
              <w:rPr>
                <w:rFonts w:ascii="Athelas" w:eastAsia="TimesNewRomanPS-ItalicMT" w:hAnsi="Athelas" w:cs="Times New Roman"/>
                <w:color w:val="000000"/>
                <w:kern w:val="0"/>
                <w:sz w:val="20"/>
                <w:szCs w:val="20"/>
                <w:lang w:eastAsia="zh-TW"/>
              </w:rPr>
              <w:t>),</w:t>
            </w:r>
            <w:r w:rsidRPr="00100C67">
              <w:rPr>
                <w:rFonts w:ascii="Athelas" w:eastAsia="TimesNewRomanPS-ItalicMT" w:hAnsi="Athelas" w:cs="Times New Roman"/>
                <w:color w:val="000000"/>
                <w:kern w:val="0"/>
                <w:sz w:val="20"/>
                <w:szCs w:val="20"/>
              </w:rPr>
              <w:t xml:space="preserve"> UI components, ajax REST client API.</w:t>
            </w:r>
          </w:p>
          <w:p w14:paraId="0B8DF8BC" w14:textId="77777777" w:rsidR="005F790E" w:rsidRPr="00100C67" w:rsidRDefault="005F790E" w:rsidP="005F790E">
            <w:pPr>
              <w:pStyle w:val="ListParagraph"/>
              <w:numPr>
                <w:ilvl w:val="0"/>
                <w:numId w:val="8"/>
              </w:numPr>
              <w:spacing w:line="240" w:lineRule="auto"/>
              <w:rPr>
                <w:rFonts w:ascii="Athelas" w:eastAsia="Times New Roman" w:hAnsi="Athelas" w:cs="Times New Roman"/>
                <w:lang w:eastAsia="zh-TW"/>
              </w:rPr>
            </w:pPr>
            <w:r w:rsidRPr="00100C67">
              <w:rPr>
                <w:rFonts w:ascii="Athelas" w:eastAsia="Times New Roman" w:hAnsi="Athelas" w:cs="Times New Roman"/>
                <w:color w:val="222222"/>
                <w:shd w:val="clear" w:color="auto" w:fill="FFFFFF"/>
                <w:lang w:eastAsia="zh-TW"/>
              </w:rPr>
              <w:t>Data ingestion technologies that significantly added to the bottom line of the company. From VMware add-ons, to database connectors, to manufacturing and internet of things, to event generators that simulate events from those systems.</w:t>
            </w:r>
          </w:p>
          <w:p w14:paraId="608BEA49" w14:textId="77777777" w:rsidR="005F790E" w:rsidRPr="00100C67" w:rsidRDefault="005F790E" w:rsidP="005F790E">
            <w:pPr>
              <w:pStyle w:val="ListParagraph"/>
              <w:widowControl w:val="0"/>
              <w:numPr>
                <w:ilvl w:val="0"/>
                <w:numId w:val="8"/>
              </w:numPr>
              <w:suppressAutoHyphens/>
              <w:autoSpaceDN w:val="0"/>
              <w:spacing w:line="240" w:lineRule="auto"/>
              <w:textAlignment w:val="baseline"/>
              <w:rPr>
                <w:rFonts w:ascii="Athelas" w:eastAsia="Times New Roman" w:hAnsi="Athelas" w:cs="Times New Roman"/>
                <w:lang w:eastAsia="zh-TW"/>
              </w:rPr>
            </w:pPr>
            <w:r w:rsidRPr="00100C67">
              <w:rPr>
                <w:rFonts w:ascii="Athelas" w:eastAsia="Times New Roman" w:hAnsi="Athelas" w:cs="Times New Roman"/>
                <w:color w:val="222222"/>
                <w:shd w:val="clear" w:color="auto" w:fill="FFFFFF"/>
              </w:rPr>
              <w:t xml:space="preserve">Commercial Product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DB Connect allows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to pull data from relational databases (</w:t>
            </w:r>
            <w:hyperlink r:id="rId9" w:history="1">
              <w:r w:rsidRPr="00100C67">
                <w:rPr>
                  <w:rStyle w:val="Hyperlink"/>
                  <w:rFonts w:ascii="Athelas" w:eastAsia="Times New Roman" w:hAnsi="Athelas" w:cs="Times New Roman"/>
                  <w:shd w:val="clear" w:color="auto" w:fill="FFFFFF"/>
                </w:rPr>
                <w:t>https://splunkbase.splunk.com/app/2686/)</w:t>
              </w:r>
            </w:hyperlink>
            <w:r w:rsidRPr="00100C67">
              <w:rPr>
                <w:rFonts w:ascii="Athelas" w:eastAsia="Times New Roman" w:hAnsi="Athelas" w:cs="Times New Roman"/>
                <w:color w:val="222222"/>
                <w:shd w:val="clear" w:color="auto" w:fill="FFFFFF"/>
              </w:rPr>
              <w:t xml:space="preserve"> and vice verso. With more than 50 thousand downloads from enterprise customers, it is probably the single most valuable app at </w:t>
            </w:r>
            <w:proofErr w:type="spellStart"/>
            <w:r w:rsidRPr="00100C67">
              <w:rPr>
                <w:rFonts w:ascii="Athelas" w:eastAsia="Times New Roman" w:hAnsi="Athelas" w:cs="Times New Roman"/>
                <w:color w:val="222222"/>
                <w:shd w:val="clear" w:color="auto" w:fill="FFFFFF"/>
              </w:rPr>
              <w:t>Splunk</w:t>
            </w:r>
            <w:proofErr w:type="spellEnd"/>
            <w:r w:rsidRPr="00100C67">
              <w:rPr>
                <w:rFonts w:ascii="Athelas" w:eastAsia="Times New Roman" w:hAnsi="Athelas" w:cs="Times New Roman"/>
                <w:color w:val="222222"/>
                <w:shd w:val="clear" w:color="auto" w:fill="FFFFFF"/>
              </w:rPr>
              <w:t xml:space="preserve">. </w:t>
            </w:r>
          </w:p>
          <w:p w14:paraId="72A7CFE1"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 New Roman"/>
                <w:color w:val="000000"/>
                <w:kern w:val="0"/>
                <w:sz w:val="20"/>
                <w:szCs w:val="20"/>
              </w:rPr>
            </w:pPr>
            <w:r w:rsidRPr="00100C67">
              <w:rPr>
                <w:rFonts w:ascii="Athelas" w:eastAsia="TimesNewRomanPS-ItalicMT" w:hAnsi="Athelas" w:cs="Times New Roman"/>
                <w:color w:val="000000"/>
                <w:kern w:val="0"/>
                <w:sz w:val="20"/>
                <w:szCs w:val="20"/>
              </w:rPr>
              <w:t>Business Analytics Design and Implementation.</w:t>
            </w:r>
          </w:p>
          <w:p w14:paraId="2ADED104" w14:textId="77777777" w:rsidR="005F790E" w:rsidRPr="00100C67" w:rsidRDefault="005F790E" w:rsidP="005F790E">
            <w:pPr>
              <w:pStyle w:val="Standard"/>
              <w:numPr>
                <w:ilvl w:val="0"/>
                <w:numId w:val="8"/>
              </w:numPr>
              <w:tabs>
                <w:tab w:val="left" w:pos="-360"/>
                <w:tab w:val="left" w:pos="0"/>
              </w:tabs>
              <w:autoSpaceDE w:val="0"/>
              <w:rPr>
                <w:rFonts w:ascii="Athelas" w:eastAsia="TimesNewRomanPS-ItalicMT" w:hAnsi="Athelas" w:cs="TimesNewRomanPS-ItalicMT"/>
                <w:color w:val="000000"/>
                <w:kern w:val="0"/>
                <w:sz w:val="20"/>
                <w:szCs w:val="20"/>
              </w:rPr>
            </w:pPr>
            <w:proofErr w:type="spellStart"/>
            <w:r w:rsidRPr="00100C67">
              <w:rPr>
                <w:rFonts w:ascii="Athelas" w:eastAsia="TimesNewRomanPS-ItalicMT" w:hAnsi="Athelas" w:cs="Times New Roman"/>
                <w:color w:val="000000"/>
                <w:kern w:val="0"/>
                <w:sz w:val="20"/>
                <w:szCs w:val="20"/>
              </w:rPr>
              <w:t>IoT</w:t>
            </w:r>
            <w:proofErr w:type="spellEnd"/>
            <w:r w:rsidRPr="00100C67">
              <w:rPr>
                <w:rFonts w:ascii="Athelas" w:eastAsia="TimesNewRomanPS-ItalicMT" w:hAnsi="Athelas" w:cs="Times New Roman"/>
                <w:color w:val="000000"/>
                <w:kern w:val="0"/>
                <w:sz w:val="20"/>
                <w:szCs w:val="20"/>
              </w:rPr>
              <w:t xml:space="preserve"> Manufacturing SCADA dashboard and KPI implementation.</w:t>
            </w:r>
          </w:p>
          <w:p w14:paraId="41055E0B" w14:textId="77777777" w:rsidR="002C2CDD" w:rsidRPr="005F790E" w:rsidRDefault="005F790E" w:rsidP="005F790E">
            <w:pPr>
              <w:pStyle w:val="ListParagraph"/>
              <w:numPr>
                <w:ilvl w:val="0"/>
                <w:numId w:val="8"/>
              </w:numPr>
              <w:rPr>
                <w:rFonts w:ascii="Athelas" w:hAnsi="Athelas"/>
                <w:sz w:val="21"/>
                <w:szCs w:val="21"/>
              </w:rPr>
            </w:pPr>
            <w:r w:rsidRPr="00100C67">
              <w:rPr>
                <w:rFonts w:ascii="Athelas" w:eastAsia="TimesNewRomanPS-ItalicMT" w:hAnsi="Athelas" w:cs="Times New Roman"/>
                <w:color w:val="000000"/>
              </w:rPr>
              <w:t xml:space="preserve">Blogs I wrote for </w:t>
            </w:r>
            <w:proofErr w:type="spellStart"/>
            <w:r w:rsidRPr="00100C67">
              <w:rPr>
                <w:rFonts w:ascii="Athelas" w:eastAsia="TimesNewRomanPS-ItalicMT" w:hAnsi="Athelas" w:cs="Times New Roman"/>
                <w:color w:val="000000"/>
              </w:rPr>
              <w:t>Splunk</w:t>
            </w:r>
            <w:proofErr w:type="spellEnd"/>
            <w:r w:rsidRPr="00100C67">
              <w:rPr>
                <w:rFonts w:ascii="Athelas" w:eastAsia="TimesNewRomanPS-ItalicMT" w:hAnsi="Athelas" w:cs="Times New Roman"/>
                <w:color w:val="000000"/>
              </w:rPr>
              <w:t xml:space="preserve"> in POC projects are at https://www.splunk.com/blog/author/btsay.html</w:t>
            </w:r>
          </w:p>
          <w:p w14:paraId="05F5B2CD" w14:textId="77777777" w:rsidR="002C2CDD" w:rsidRPr="00333CD3" w:rsidRDefault="000B69A1" w:rsidP="007569C1">
            <w:pPr>
              <w:pStyle w:val="Heading3"/>
            </w:pPr>
            <w:sdt>
              <w:sdtPr>
                <w:alias w:val="Education:"/>
                <w:tag w:val="Education:"/>
                <w:id w:val="1349516922"/>
                <w:placeholder>
                  <w:docPart w:val="CD26E9CF2291EE4DAF8EBDDBC1098DF7"/>
                </w:placeholder>
                <w:temporary/>
                <w:showingPlcHdr/>
                <w15:appearance w15:val="hidden"/>
              </w:sdtPr>
              <w:sdtEndPr/>
              <w:sdtContent>
                <w:r w:rsidR="002C2CDD" w:rsidRPr="00333CD3">
                  <w:t>Education</w:t>
                </w:r>
              </w:sdtContent>
            </w:sdt>
          </w:p>
          <w:p w14:paraId="3DD91E0B" w14:textId="0B4B70A7" w:rsidR="002C2CDD" w:rsidRPr="00333CD3" w:rsidRDefault="005F790E" w:rsidP="007569C1">
            <w:pPr>
              <w:pStyle w:val="Heading4"/>
            </w:pPr>
            <w:r>
              <w:t>Master</w:t>
            </w:r>
            <w:r w:rsidR="002C2CDD" w:rsidRPr="00333CD3">
              <w:t xml:space="preserve"> </w:t>
            </w:r>
            <w:r w:rsidR="00B928FB">
              <w:t>of cybersecurity - CS</w:t>
            </w:r>
            <w:r w:rsidR="002C2CDD" w:rsidRPr="00333CD3">
              <w:t xml:space="preserve">• </w:t>
            </w:r>
            <w:r>
              <w:t>2017</w:t>
            </w:r>
            <w:r w:rsidR="002C2CDD" w:rsidRPr="00333CD3">
              <w:t xml:space="preserve"> • </w:t>
            </w:r>
            <w:r>
              <w:t>New york university</w:t>
            </w:r>
          </w:p>
          <w:p w14:paraId="4D624EFB" w14:textId="77777777" w:rsidR="005F790E" w:rsidRDefault="005F790E" w:rsidP="005F790E">
            <w:pPr>
              <w:pStyle w:val="Standard"/>
              <w:rPr>
                <w:rFonts w:ascii="TimesNewRomanPSMT" w:eastAsia="TimesNewRomanPSMT" w:hAnsi="TimesNewRomanPSMT" w:cs="TimesNewRomanPSMT"/>
                <w:color w:val="000000"/>
                <w:kern w:val="0"/>
              </w:rPr>
            </w:pPr>
          </w:p>
          <w:p w14:paraId="4F7CDBDC" w14:textId="77777777" w:rsidR="005F790E" w:rsidRPr="00100C67" w:rsidRDefault="005F790E" w:rsidP="00100C67">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Java Big Data Implementation, Hadoop, Spark, Spark Stream, Cassandra, Kafka, Financial Data Streaming and Scala Avro conversion with Kafka.</w:t>
            </w:r>
          </w:p>
          <w:p w14:paraId="040B5740" w14:textId="77777777" w:rsidR="00100C67" w:rsidRDefault="00100C67" w:rsidP="00100C67">
            <w:pPr>
              <w:pStyle w:val="Standard"/>
              <w:rPr>
                <w:rFonts w:ascii="Athelas" w:eastAsia="TimesNewRomanPSMT" w:hAnsi="Athelas" w:cs="TimesNewRomanPSMT"/>
                <w:color w:val="000000"/>
                <w:kern w:val="0"/>
                <w:sz w:val="20"/>
                <w:szCs w:val="20"/>
              </w:rPr>
            </w:pPr>
          </w:p>
          <w:p w14:paraId="2D98A933" w14:textId="77777777" w:rsidR="006E7A7F"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R Machine Learning, H2O engine, SVM, k-means, ANN Deep Learning, Text Mining, Topic Modeling and deep learning.</w:t>
            </w:r>
            <w:r w:rsidR="006E7A7F">
              <w:rPr>
                <w:rFonts w:ascii="Athelas" w:eastAsia="TimesNewRomanPSMT" w:hAnsi="Athelas" w:cs="TimesNewRomanPSMT"/>
                <w:color w:val="000000"/>
                <w:kern w:val="0"/>
                <w:sz w:val="20"/>
                <w:szCs w:val="20"/>
              </w:rPr>
              <w:t xml:space="preserve"> </w:t>
            </w:r>
          </w:p>
          <w:p w14:paraId="11D761DF" w14:textId="77777777" w:rsidR="006E7A7F" w:rsidRDefault="006E7A7F" w:rsidP="005F790E">
            <w:pPr>
              <w:pStyle w:val="Standard"/>
              <w:rPr>
                <w:rFonts w:ascii="Athelas" w:eastAsia="TimesNewRomanPSMT" w:hAnsi="Athelas" w:cs="TimesNewRomanPSMT"/>
                <w:color w:val="000000"/>
                <w:kern w:val="0"/>
                <w:sz w:val="20"/>
                <w:szCs w:val="20"/>
              </w:rPr>
            </w:pPr>
          </w:p>
          <w:p w14:paraId="0FDBADA9" w14:textId="549FCF0F" w:rsidR="005F790E" w:rsidRPr="00100C67" w:rsidRDefault="005F790E" w:rsidP="005F790E">
            <w:pPr>
              <w:pStyle w:val="Standard"/>
              <w:rPr>
                <w:rFonts w:ascii="Athelas" w:eastAsia="TimesNewRomanPSMT" w:hAnsi="Athelas" w:cs="TimesNewRomanPSMT"/>
                <w:color w:val="000000"/>
                <w:kern w:val="0"/>
                <w:sz w:val="20"/>
                <w:szCs w:val="20"/>
              </w:rPr>
            </w:pPr>
            <w:r w:rsidRPr="00100C67">
              <w:rPr>
                <w:rFonts w:ascii="Athelas" w:eastAsia="TimesNewRomanPSMT" w:hAnsi="Athelas" w:cs="TimesNewRomanPSMT"/>
                <w:color w:val="000000"/>
                <w:kern w:val="0"/>
                <w:sz w:val="20"/>
                <w:szCs w:val="20"/>
              </w:rPr>
              <w:t>Platforms includes Cloudera, standalone and cluster with VMs.</w:t>
            </w:r>
          </w:p>
          <w:p w14:paraId="79A1EB08" w14:textId="77777777" w:rsidR="005F790E" w:rsidRPr="00100C67" w:rsidRDefault="005F790E" w:rsidP="005F790E">
            <w:pPr>
              <w:pStyle w:val="Standard"/>
              <w:ind w:left="709"/>
              <w:rPr>
                <w:rFonts w:ascii="Athelas" w:eastAsia="TimesNewRomanPSMT" w:hAnsi="Athelas" w:cs="TimesNewRomanPSMT"/>
                <w:color w:val="000000"/>
                <w:kern w:val="0"/>
                <w:sz w:val="20"/>
                <w:szCs w:val="20"/>
              </w:rPr>
            </w:pPr>
          </w:p>
          <w:p w14:paraId="1177610B" w14:textId="77777777" w:rsidR="005F790E" w:rsidRPr="00100C67" w:rsidRDefault="005F790E" w:rsidP="005F790E">
            <w:pPr>
              <w:pStyle w:val="Standard"/>
              <w:rPr>
                <w:rStyle w:val="Hyperlink"/>
                <w:rFonts w:ascii="Athelas" w:hAnsi="Athelas" w:cs="Georgia"/>
                <w:sz w:val="20"/>
                <w:szCs w:val="20"/>
              </w:rPr>
            </w:pPr>
            <w:hyperlink r:id="rId10" w:history="1">
              <w:r w:rsidRPr="00100C67">
                <w:rPr>
                  <w:rStyle w:val="Hyperlink"/>
                  <w:rFonts w:ascii="Athelas" w:hAnsi="Athelas" w:cs="Georgia"/>
                  <w:sz w:val="20"/>
                  <w:szCs w:val="20"/>
                </w:rPr>
                <w:t>https://github.com/billtsay/bigda</w:t>
              </w:r>
              <w:r w:rsidRPr="00100C67">
                <w:rPr>
                  <w:rStyle w:val="Hyperlink"/>
                  <w:rFonts w:ascii="Athelas" w:hAnsi="Athelas" w:cs="Georgia"/>
                  <w:sz w:val="20"/>
                  <w:szCs w:val="20"/>
                </w:rPr>
                <w:t>t</w:t>
              </w:r>
              <w:r w:rsidRPr="00100C67">
                <w:rPr>
                  <w:rStyle w:val="Hyperlink"/>
                  <w:rFonts w:ascii="Athelas" w:hAnsi="Athelas" w:cs="Georgia"/>
                  <w:sz w:val="20"/>
                  <w:szCs w:val="20"/>
                </w:rPr>
                <w:t>aclass</w:t>
              </w:r>
            </w:hyperlink>
          </w:p>
          <w:p w14:paraId="2BD290A1" w14:textId="77777777" w:rsidR="005F790E" w:rsidRPr="00100C67" w:rsidRDefault="005F790E" w:rsidP="005F790E">
            <w:pPr>
              <w:pStyle w:val="Standard"/>
              <w:rPr>
                <w:rFonts w:ascii="Athelas" w:hAnsi="Athelas" w:cs="Georgia"/>
                <w:sz w:val="20"/>
                <w:szCs w:val="20"/>
              </w:rPr>
            </w:pPr>
            <w:hyperlink r:id="rId11" w:history="1">
              <w:r w:rsidRPr="00100C67">
                <w:rPr>
                  <w:rStyle w:val="Hyperlink"/>
                  <w:rFonts w:ascii="Athelas" w:hAnsi="Athelas" w:cs="Georgia"/>
                  <w:sz w:val="20"/>
                  <w:szCs w:val="20"/>
                </w:rPr>
                <w:t>https://github.com/billtsay/kafka-avro</w:t>
              </w:r>
            </w:hyperlink>
            <w:proofErr w:type="gramStart"/>
            <w:r w:rsidRPr="00100C67">
              <w:rPr>
                <w:rStyle w:val="Hyperlink"/>
                <w:rFonts w:ascii="Athelas" w:hAnsi="Athelas" w:cs="Georgia"/>
                <w:sz w:val="20"/>
                <w:szCs w:val="20"/>
              </w:rPr>
              <w:t xml:space="preserve">   (</w:t>
            </w:r>
            <w:proofErr w:type="gramEnd"/>
            <w:r w:rsidRPr="00100C67">
              <w:rPr>
                <w:rStyle w:val="Hyperlink"/>
                <w:rFonts w:ascii="Athelas" w:hAnsi="Athelas" w:cs="Georgia"/>
                <w:sz w:val="20"/>
                <w:szCs w:val="20"/>
              </w:rPr>
              <w:t>Scala Project)</w:t>
            </w:r>
          </w:p>
          <w:p w14:paraId="48033BB7" w14:textId="77777777" w:rsidR="005F790E" w:rsidRPr="00100C67" w:rsidRDefault="005F790E" w:rsidP="005F790E">
            <w:pPr>
              <w:pStyle w:val="Standard"/>
              <w:rPr>
                <w:rFonts w:ascii="Athelas" w:hAnsi="Athelas" w:cs="Georgia"/>
                <w:color w:val="0563C1" w:themeColor="hyperlink"/>
                <w:sz w:val="20"/>
                <w:szCs w:val="20"/>
                <w:u w:val="single"/>
              </w:rPr>
            </w:pPr>
            <w:hyperlink r:id="rId12" w:history="1">
              <w:r w:rsidRPr="00100C67">
                <w:rPr>
                  <w:rStyle w:val="Hyperlink"/>
                  <w:rFonts w:ascii="Athelas" w:hAnsi="Athelas" w:cs="Georgia"/>
                  <w:sz w:val="20"/>
                  <w:szCs w:val="20"/>
                </w:rPr>
                <w:t>https://github.com/billtsay/final-exam</w:t>
              </w:r>
            </w:hyperlink>
          </w:p>
          <w:p w14:paraId="3F16C368" w14:textId="77777777" w:rsidR="005F790E" w:rsidRPr="00100C67" w:rsidRDefault="005F790E" w:rsidP="005F790E">
            <w:pPr>
              <w:pStyle w:val="Standard"/>
              <w:rPr>
                <w:rFonts w:ascii="Athelas" w:hAnsi="Athelas" w:cs="Georgia"/>
                <w:sz w:val="20"/>
                <w:szCs w:val="20"/>
              </w:rPr>
            </w:pPr>
            <w:hyperlink r:id="rId13" w:history="1">
              <w:r w:rsidRPr="00100C67">
                <w:rPr>
                  <w:rStyle w:val="Hyperlink"/>
                  <w:rFonts w:ascii="Athelas" w:hAnsi="Athelas" w:cs="Georgia"/>
                  <w:sz w:val="20"/>
                  <w:szCs w:val="20"/>
                </w:rPr>
                <w:t>https://github.com/billtsay/class-project</w:t>
              </w:r>
            </w:hyperlink>
          </w:p>
          <w:p w14:paraId="67534425" w14:textId="77777777" w:rsidR="005F790E" w:rsidRPr="00100C67" w:rsidRDefault="005F790E" w:rsidP="005F790E">
            <w:pPr>
              <w:pStyle w:val="Standard"/>
              <w:rPr>
                <w:rFonts w:ascii="Athelas" w:hAnsi="Athelas" w:cs="Georgia"/>
                <w:sz w:val="20"/>
                <w:szCs w:val="20"/>
              </w:rPr>
            </w:pPr>
            <w:hyperlink r:id="rId14" w:history="1">
              <w:r w:rsidRPr="00100C67">
                <w:rPr>
                  <w:rStyle w:val="Hyperlink"/>
                  <w:rFonts w:ascii="Athelas" w:hAnsi="Athelas" w:cs="Georgia"/>
                  <w:sz w:val="20"/>
                  <w:szCs w:val="20"/>
                </w:rPr>
                <w:t>https://github.com/billtsay/project-1</w:t>
              </w:r>
            </w:hyperlink>
          </w:p>
          <w:p w14:paraId="006A37B5" w14:textId="77777777" w:rsidR="005F790E" w:rsidRPr="00100C67" w:rsidRDefault="005F790E" w:rsidP="005F790E">
            <w:pPr>
              <w:pStyle w:val="Standard"/>
              <w:rPr>
                <w:rFonts w:ascii="Athelas" w:hAnsi="Athelas" w:cs="Georgia"/>
                <w:sz w:val="20"/>
                <w:szCs w:val="20"/>
              </w:rPr>
            </w:pPr>
            <w:hyperlink r:id="rId15" w:history="1">
              <w:r w:rsidRPr="00100C67">
                <w:rPr>
                  <w:rStyle w:val="Hyperlink"/>
                  <w:rFonts w:ascii="Athelas" w:hAnsi="Athelas" w:cs="Georgia"/>
                  <w:sz w:val="20"/>
                  <w:szCs w:val="20"/>
                </w:rPr>
                <w:t>https://github.com/billtsay/project-2</w:t>
              </w:r>
            </w:hyperlink>
          </w:p>
          <w:p w14:paraId="05E7BC53" w14:textId="77777777" w:rsidR="00741125" w:rsidRPr="00100C67" w:rsidRDefault="005F790E" w:rsidP="00100C67">
            <w:pPr>
              <w:pStyle w:val="Standard"/>
              <w:rPr>
                <w:rFonts w:ascii="Athelas" w:eastAsia="TimesNewRomanPSMT" w:hAnsi="Athelas" w:cs="TimesNewRomanPSMT"/>
                <w:color w:val="000000"/>
                <w:kern w:val="0"/>
                <w:sz w:val="20"/>
                <w:szCs w:val="20"/>
                <w:u w:val="single"/>
              </w:rPr>
            </w:pPr>
            <w:hyperlink r:id="rId16" w:history="1">
              <w:r w:rsidRPr="00100C67">
                <w:rPr>
                  <w:rStyle w:val="Hyperlink"/>
                  <w:rFonts w:ascii="Athelas" w:eastAsia="TimesNewRomanPSMT" w:hAnsi="Athelas" w:cs="TimesNewRomanPSMT"/>
                  <w:kern w:val="0"/>
                  <w:sz w:val="20"/>
                  <w:szCs w:val="20"/>
                </w:rPr>
                <w:t>https://github.com/billtsay/win-demo-opcua</w:t>
              </w:r>
            </w:hyperlink>
            <w:r w:rsidRPr="00100C67">
              <w:rPr>
                <w:rFonts w:ascii="Athelas" w:eastAsia="TimesNewRomanPSMT" w:hAnsi="Athelas" w:cs="TimesNewRomanPSMT"/>
                <w:color w:val="000000"/>
                <w:kern w:val="0"/>
                <w:sz w:val="20"/>
                <w:szCs w:val="20"/>
                <w:u w:val="single"/>
              </w:rPr>
              <w:t xml:space="preserve"> (Python Project)</w:t>
            </w:r>
          </w:p>
        </w:tc>
      </w:tr>
    </w:tbl>
    <w:p w14:paraId="76E66609" w14:textId="77777777" w:rsidR="00EF7CC9" w:rsidRPr="00333CD3" w:rsidRDefault="00EF7CC9" w:rsidP="006E7A7F">
      <w:bookmarkStart w:id="0" w:name="_GoBack"/>
      <w:bookmarkEnd w:id="0"/>
    </w:p>
    <w:sectPr w:rsidR="00EF7CC9" w:rsidRPr="00333CD3" w:rsidSect="00EF7CC9">
      <w:footerReference w:type="default" r:id="rId17"/>
      <w:footerReference w:type="first" r:id="rId18"/>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9F394" w14:textId="77777777" w:rsidR="000B69A1" w:rsidRDefault="000B69A1" w:rsidP="00713050">
      <w:pPr>
        <w:spacing w:line="240" w:lineRule="auto"/>
      </w:pPr>
      <w:r>
        <w:separator/>
      </w:r>
    </w:p>
  </w:endnote>
  <w:endnote w:type="continuationSeparator" w:id="0">
    <w:p w14:paraId="3FE98C58" w14:textId="77777777" w:rsidR="000B69A1" w:rsidRDefault="000B69A1"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84" w:type="pct"/>
      <w:tblLayout w:type="fixed"/>
      <w:tblLook w:val="04A0" w:firstRow="1" w:lastRow="0" w:firstColumn="1" w:lastColumn="0" w:noHBand="0" w:noVBand="1"/>
      <w:tblDescription w:val="Footer layout table"/>
    </w:tblPr>
    <w:tblGrid>
      <w:gridCol w:w="2604"/>
      <w:gridCol w:w="2613"/>
      <w:gridCol w:w="5472"/>
    </w:tblGrid>
    <w:tr w:rsidR="00B83E60" w14:paraId="1A8BAF11" w14:textId="77777777" w:rsidTr="00B83E60">
      <w:tc>
        <w:tcPr>
          <w:tcW w:w="2604" w:type="dxa"/>
          <w:tcMar>
            <w:top w:w="648" w:type="dxa"/>
            <w:left w:w="115" w:type="dxa"/>
            <w:bottom w:w="0" w:type="dxa"/>
            <w:right w:w="115" w:type="dxa"/>
          </w:tcMar>
        </w:tcPr>
        <w:p w14:paraId="0B54594C" w14:textId="77777777" w:rsidR="00100C67" w:rsidRDefault="00100C67" w:rsidP="00684488">
          <w:pPr>
            <w:pStyle w:val="Footer"/>
          </w:pPr>
          <w:r w:rsidRPr="00CA3DF1">
            <w:rPr>
              <w:noProof/>
              <w:lang w:eastAsia="zh-TW"/>
            </w:rPr>
            <mc:AlternateContent>
              <mc:Choice Requires="wpg">
                <w:drawing>
                  <wp:inline distT="0" distB="0" distL="0" distR="0" wp14:anchorId="1A952C91" wp14:editId="67DB6880">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1D5586B"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">
                    <o:lock v:ext="edit" aspectratio="t"/>
                    <v:oval id="Oval 17"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gBrwQAA&#10;ANsAAAAPAAAAZHJzL2Rvd25yZXYueG1sRE/fa8IwEH4X/B/CCXsRTTeYStdUijDwYWzqxp6P5myD&#10;zaUmmXb//TIQfLuP7+cV68F24kI+GMcKHucZCOLaacONgq/P19kKRIjIGjvHpOCXAqzL8ajAXLsr&#10;7+lyiI1IIRxyVNDG2OdShroli2HueuLEHZ23GBP0jdQeryncdvIpyxbSouHU0GJPm5bq0+HHKph6&#10;WQ3+/Vme2Tbm421rTbX7VuphMlQvICIN8S6+ubc6zV/C/y/pAF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Aa8EAAADbAAAADwAAAAAAAAAAAAAAAACXAgAAZHJzL2Rvd25y&#10;ZXYueG1sUEsFBgAAAAAEAAQA9QAAAIUDAAAAAA==&#10;" fillcolor="#ea4e4e [3204]" stroked="f" strokeweight="1pt">
                      <v:stroke joinstyle="miter"/>
                    </v:oval>
                    <v:group id="Group 18"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Freeform 19"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KG4wgAA&#10;ANsAAAAPAAAAZHJzL2Rvd25yZXYueG1sRE/JbsIwEL0j8Q/WIHEDpxxQG2JQ1aqF3lrKkuMoniZR&#10;4rEbG0j/HiMh9TZPb51s1ZtWnKnztWUFD9MEBHFhdc2lgt332+QRhA/IGlvLpOCPPKyWw0GGqbYX&#10;/qLzNpQihrBPUUEVgkul9EVFBv3UOuLI/djOYIiwK6Xu8BLDTStnSTKXBmuODRU6eqmoaLYno8Dl&#10;3DafB97/7tfvr7KZuXx9/FBqPOqfFyAC9eFffHdvdJz/BLdf4gFye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gobjCAAAA2wAAAA8AAAAAAAAAAAAAAAAAlwIAAGRycy9kb3du&#10;cmV2LnhtbFBLBQYAAAAABAAEAPUAAACGAw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UfiwQAA&#10;ANsAAAAPAAAAZHJzL2Rvd25yZXYueG1sRE/Pa8IwFL4L+x/CG+wia6q4MqpRhujotbpBvT2at7Zb&#10;8lKaaOt/vxwGO358vze7yRpxo8F3jhUskhQEce10x42Cj/Px+RWED8gajWNScCcPu+3DbIO5diOX&#10;dDuFRsQQ9jkqaEPocyl93ZJFn7ieOHJfbrAYIhwaqQccY7g1cpmmmbTYcWxosad9S/XP6WoVVPPL&#10;uxl1VpjDt6lcqT9X2ctRqafH6W0NItAU/sV/7kIrWMb18Uv8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rFH4sEAAADbAAAADwAAAAAAAAAAAAAAAACXAgAAZHJzL2Rvd25y&#10;ZXYueG1sUEsFBgAAAAAEAAQA9QAAAIU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P6i/xgAA&#10;ANsAAAAPAAAAZHJzL2Rvd25yZXYueG1sRI9Ba8JAFITvgv9heUIvopsISk1dQwwUSqEHrVh6e2Rf&#10;k2D2bZrdmvjvu4LgcZiZb5hNOphGXKhztWUF8TwCQVxYXXOp4Pj5OnsG4TyyxsYyKbiSg3Q7Hm0w&#10;0bbnPV0OvhQBwi5BBZX3bSKlKyoy6Oa2JQ7ej+0M+iC7UuoO+wA3jVxE0UoarDksVNhSXlFxPvwZ&#10;BV/TftX8fi+XpzzfDfvYfWTv17VST5MhewHhafCP8L39phUsYrh9CT9Ab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P6i/xgAAANsAAAAPAAAAAAAAAAAAAAAAAJcCAABkcnMv&#10;ZG93bnJldi54bWxQSwUGAAAAAAQABAD1AAAAigM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j1DwQAA&#10;ANsAAAAPAAAAZHJzL2Rvd25yZXYueG1sRI/NasMwEITvhbyD2EBvjVwFmuBGCU0gkGt+el+srW0i&#10;rVxJsZ0+fVQo9DjMzDfMajM6K3oKsfWs4XVWgCCuvGm51nA571+WIGJCNmg9k4Y7RdisJ08rLI0f&#10;+Ej9KdUiQziWqKFJqSuljFVDDuPMd8TZ+/LBYcoy1NIEHDLcWamK4k06bDkvNNjRrqHqero5DdvF&#10;sJTXT8WL4adQQc3t/Lu3Wj9Px493EInG9B/+ax+MBqXg90v+AX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Y9Q8EAAADbAAAADwAAAAAAAAAAAAAAAACXAgAAZHJzL2Rvd25y&#10;ZXYueG1sUEsFBgAAAAAEAAQA9QAAAIUDAAAAAA==&#10;" fillcolor="black [3213]" stroked="f" strokeweight="1pt"/>
                    </v:group>
                    <w10:anchorlock/>
                  </v:group>
                </w:pict>
              </mc:Fallback>
            </mc:AlternateContent>
          </w:r>
        </w:p>
      </w:tc>
      <w:tc>
        <w:tcPr>
          <w:tcW w:w="2613" w:type="dxa"/>
          <w:tcMar>
            <w:top w:w="648" w:type="dxa"/>
            <w:left w:w="115" w:type="dxa"/>
            <w:bottom w:w="0" w:type="dxa"/>
            <w:right w:w="115" w:type="dxa"/>
          </w:tcMar>
        </w:tcPr>
        <w:p w14:paraId="3DF28004" w14:textId="77777777" w:rsidR="00100C67" w:rsidRDefault="00100C67" w:rsidP="00684488">
          <w:pPr>
            <w:pStyle w:val="Footer"/>
          </w:pPr>
          <w:r w:rsidRPr="00C2098A">
            <w:rPr>
              <w:noProof/>
              <w:lang w:eastAsia="zh-TW"/>
            </w:rPr>
            <mc:AlternateContent>
              <mc:Choice Requires="wpg">
                <w:drawing>
                  <wp:inline distT="0" distB="0" distL="0" distR="0" wp14:anchorId="6744EEAF" wp14:editId="5A8596E6">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D734C46"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o02ywRAACx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DkmcPA+wAAAOEBAAATAAAAAAAAAAAAAAAAAAAA&#10;AABbQ29udGVudF9UeXBlc10ueG1sUEsBAi0AFAAGAAgAAAAhACOyauHXAAAAlAEAAAsAAAAAAAAA&#10;AAAAAAAALAEAAF9yZWxzLy5yZWxzUEsBAi0AFAAGAAgAAAAhAKWKNNssEQAAsV0AAA4AAAAAAAAA&#10;AAAAAAAALAIAAGRycy9lMm9Eb2MueG1sUEsBAi0AFAAGAAgAAAAhAGhHG9DYAAAAAwEAAA8AAAAA&#10;AAAAAAAAAAAAhBMAAGRycy9kb3ducmV2LnhtbFBLBQYAAAAABAAEAPMAAACJ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YshwQAA&#10;ANsAAAAPAAAAZHJzL2Rvd25yZXYueG1sRI9BawJBDIXvBf/DEMFbnbVgK6ujiCC1l0JVPIeduLu4&#10;k6w7o67/vjkUekt4L+99Waz60Jg7dbEWdjAZZ2CIC/E1lw6Oh+3rDExMyB4bYXLwpAir5eBlgbmX&#10;B//QfZ9KoyEcc3RQpdTm1saiooBxLC2xamfpAiZdu9L6Dh8aHhr7lmXvNmDN2lBhS5uKisv+Fhz4&#10;wtNUPm/yFWYf4bS5Zt9ij86Nhv16DiZRn/7Nf9c7r/hKr7/oAHb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BmLIcEAAADbAAAADwAAAAAAAAAAAAAAAACXAgAAZHJzL2Rvd25y&#10;ZXYueG1sUEsFBgAAAAAEAAQA9QAAAIUDA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tjpwQAA&#10;ANsAAAAPAAAAZHJzL2Rvd25yZXYueG1sRE/NisIwEL4L+w5hFrzImvqDlmqU3UXRgx50fYChGdti&#10;MylJVuvbG0HwNh/f78yXranFlZyvLCsY9BMQxLnVFRcKTn/rrxSED8gaa8uk4E4elouPzhwzbW98&#10;oOsxFCKGsM9QQRlCk0np85IM+r5tiCN3ts5giNAVUju8xXBTy2GSTKTBimNDiQ39lpRfjv9GQU/u&#10;L5vxaSRTvftZTdIwdYf1VKnuZ/s9AxGoDW/xy73Vcf4Anr/E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LY6cEAAADbAAAADwAAAAAAAAAAAAAAAACXAgAAZHJzL2Rvd25y&#10;ZXYueG1sUEsFBgAAAAAEAAQA9QAAAIUDA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1B25F744" w14:textId="77777777" w:rsidR="00100C67" w:rsidRDefault="00100C67" w:rsidP="00684488">
          <w:pPr>
            <w:pStyle w:val="Footer"/>
          </w:pPr>
          <w:r w:rsidRPr="00C2098A">
            <w:rPr>
              <w:noProof/>
              <w:lang w:eastAsia="zh-TW"/>
            </w:rPr>
            <mc:AlternateContent>
              <mc:Choice Requires="wpg">
                <w:drawing>
                  <wp:inline distT="0" distB="0" distL="0" distR="0" wp14:anchorId="51FAE1E6" wp14:editId="20B9276C">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281F2E6"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MUwgAA&#10;ANsAAAAPAAAAZHJzL2Rvd25yZXYueG1sRE9La8JAEL4L/odlhF6k7tpCH9FVpFSqR00C7W3Ijkkw&#10;OxuzW03/vSsUvM3H95z5sreNOFPna8caphMFgrhwpuZSQ5auH99A+IBssHFMGv7Iw3IxHMwxMe7C&#10;OzrvQyliCPsENVQhtImUvqjIop+4ljhyB9dZDBF2pTQdXmK4beSTUi/SYs2xocKWPioqjvtfq+FT&#10;1aevn/zdbccqzWi7/sbXfKP1w6hfzUAE6sNd/O/emDj/GW6/xAPk4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AxTCAAAA2wAAAA8AAAAAAAAAAAAAAAAAlwIAAGRycy9kb3du&#10;cmV2LnhtbFBLBQYAAAAABAAEAPUAAACG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j+uwwAA&#10;ANsAAAAPAAAAZHJzL2Rvd25yZXYueG1sRE9Na8JAEL0L/odlhF6kbpQikrqKKIKiFatWPI7ZMQlm&#10;Z0N21fjvu4WCt3m8zxmOa1OIO1Uut6yg24lAECdW55wqOOzn7wMQziNrLCyTgic5GI+ajSHG2j74&#10;m+47n4oQwi5GBZn3ZSylSzIy6Dq2JA7cxVYGfYBVKnWFjxBuCtmLor40mHNoyLCkaUbJdXczCibn&#10;dr3czNb0nK365c/yy6xP26NSb6168gnCU+1f4n/3Qof5H/D3SzhAj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qj+uwwAAANsAAAAPAAAAAAAAAAAAAAAAAJcCAABkcnMvZG93&#10;bnJldi54bWxQSwUGAAAAAAQABAD1AAAAhw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4351FF5A" w14:textId="77777777" w:rsidTr="00B83E60">
      <w:tc>
        <w:tcPr>
          <w:tcW w:w="2604" w:type="dxa"/>
          <w:tcMar>
            <w:top w:w="144" w:type="dxa"/>
            <w:left w:w="115" w:type="dxa"/>
            <w:right w:w="115" w:type="dxa"/>
          </w:tcMar>
        </w:tcPr>
        <w:sdt>
          <w:sdtPr>
            <w:alias w:val="Email:"/>
            <w:tag w:val="Email:"/>
            <w:id w:val="-627010856"/>
            <w:placeholder>
              <w:docPart w:val="041CA23954C55343B92B87DD958563B5"/>
            </w:placeholder>
            <w:dataBinding w:prefixMappings="xmlns:ns0='http://schemas.microsoft.com/office/2006/coverPageProps' " w:xpath="/ns0:CoverPageProperties[1]/ns0:CompanyEmail[1]" w:storeItemID="{55AF091B-3C7A-41E3-B477-F2FDAA23CFDA}"/>
            <w15:appearance w15:val="hidden"/>
            <w:text w:multiLine="1"/>
          </w:sdtPr>
          <w:sdtContent>
            <w:p w14:paraId="7BC7DDF6" w14:textId="77777777" w:rsidR="00100C67" w:rsidRPr="00CA3DF1" w:rsidRDefault="00100C67" w:rsidP="00811117">
              <w:pPr>
                <w:pStyle w:val="Footer"/>
              </w:pPr>
              <w:r>
                <w:t>billtsay@gmail.com</w:t>
              </w:r>
            </w:p>
          </w:sdtContent>
        </w:sdt>
      </w:tc>
      <w:tc>
        <w:tcPr>
          <w:tcW w:w="2613" w:type="dxa"/>
          <w:tcMar>
            <w:top w:w="144" w:type="dxa"/>
            <w:left w:w="115" w:type="dxa"/>
            <w:right w:w="115" w:type="dxa"/>
          </w:tcMar>
        </w:tcPr>
        <w:sdt>
          <w:sdtPr>
            <w:alias w:val="Telephone:"/>
            <w:tag w:val="Telephone:"/>
            <w:id w:val="617408819"/>
            <w:placeholder>
              <w:docPart w:val="29128B7C9BDF1D44BEA9D6E9B886C589"/>
            </w:placeholder>
            <w:dataBinding w:prefixMappings="xmlns:ns0='http://schemas.microsoft.com/office/2006/coverPageProps' " w:xpath="/ns0:CoverPageProperties[1]/ns0:CompanyPhone[1]" w:storeItemID="{55AF091B-3C7A-41E3-B477-F2FDAA23CFDA}"/>
            <w15:appearance w15:val="hidden"/>
            <w:text w:multiLine="1"/>
          </w:sdtPr>
          <w:sdtContent>
            <w:p w14:paraId="3D9B2ED0" w14:textId="77777777" w:rsidR="00100C67" w:rsidRPr="00C2098A" w:rsidRDefault="00100C67" w:rsidP="00811117">
              <w:pPr>
                <w:pStyle w:val="Footer"/>
              </w:pPr>
              <w:r>
                <w:t>914.886.8535</w:t>
              </w:r>
            </w:p>
          </w:sdtContent>
        </w:sdt>
      </w:tc>
      <w:tc>
        <w:tcPr>
          <w:tcW w:w="5472" w:type="dxa"/>
          <w:tcMar>
            <w:top w:w="144" w:type="dxa"/>
            <w:left w:w="115" w:type="dxa"/>
            <w:right w:w="115" w:type="dxa"/>
          </w:tcMar>
        </w:tcPr>
        <w:sdt>
          <w:sdtPr>
            <w:alias w:val="LinkedIn URL:"/>
            <w:tag w:val="LinkedIn URL:"/>
            <w:id w:val="-1413995599"/>
            <w:placeholder>
              <w:docPart w:val="53BEA5503757974491536F10FA9859F7"/>
            </w:placeholder>
            <w:dataBinding w:prefixMappings="xmlns:ns0='http://schemas.microsoft.com/office/2006/coverPageProps' " w:xpath="/ns0:CoverPageProperties[1]/ns0:CompanyFax[1]" w:storeItemID="{55AF091B-3C7A-41E3-B477-F2FDAA23CFDA}"/>
            <w15:appearance w15:val="hidden"/>
            <w:text w:multiLine="1"/>
          </w:sdtPr>
          <w:sdtContent>
            <w:p w14:paraId="055FB290" w14:textId="77777777" w:rsidR="00100C67" w:rsidRPr="00C2098A" w:rsidRDefault="00100C67" w:rsidP="00811117">
              <w:pPr>
                <w:pStyle w:val="Footer"/>
              </w:pPr>
              <w:r>
                <w:t>https://www.linkedin.com/in/bill-tsay-2841707a/</w:t>
              </w:r>
            </w:p>
          </w:sdtContent>
        </w:sdt>
      </w:tc>
    </w:tr>
  </w:tbl>
  <w:sdt>
    <w:sdtPr>
      <w:id w:val="-1889635388"/>
      <w:docPartObj>
        <w:docPartGallery w:val="Page Numbers (Bottom of Page)"/>
        <w:docPartUnique/>
      </w:docPartObj>
    </w:sdtPr>
    <w:sdtEndPr>
      <w:rPr>
        <w:noProof/>
      </w:rPr>
    </w:sdtEndPr>
    <w:sdtContent>
      <w:p w14:paraId="3BBDECA6" w14:textId="77777777" w:rsidR="00C2098A" w:rsidRDefault="00217980" w:rsidP="00217980">
        <w:pPr>
          <w:pStyle w:val="Footer"/>
          <w:rPr>
            <w:noProof/>
          </w:rPr>
        </w:pPr>
        <w:r>
          <w:fldChar w:fldCharType="begin"/>
        </w:r>
        <w:r>
          <w:instrText xml:space="preserve"> PAGE   \* MERGEFORMAT </w:instrText>
        </w:r>
        <w:r>
          <w:fldChar w:fldCharType="separate"/>
        </w:r>
        <w:r w:rsidR="006E7A7F">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8" w:type="pct"/>
      <w:tblLayout w:type="fixed"/>
      <w:tblLook w:val="04A0" w:firstRow="1" w:lastRow="0" w:firstColumn="1" w:lastColumn="0" w:noHBand="0" w:noVBand="1"/>
      <w:tblDescription w:val="Footer layout table"/>
    </w:tblPr>
    <w:tblGrid>
      <w:gridCol w:w="2619"/>
      <w:gridCol w:w="2628"/>
      <w:gridCol w:w="5471"/>
    </w:tblGrid>
    <w:tr w:rsidR="00B83E60" w14:paraId="710D8818" w14:textId="77777777" w:rsidTr="00B83E60">
      <w:tc>
        <w:tcPr>
          <w:tcW w:w="2619" w:type="dxa"/>
          <w:tcMar>
            <w:top w:w="648" w:type="dxa"/>
            <w:left w:w="115" w:type="dxa"/>
            <w:bottom w:w="0" w:type="dxa"/>
            <w:right w:w="115" w:type="dxa"/>
          </w:tcMar>
        </w:tcPr>
        <w:p w14:paraId="421F793F" w14:textId="77777777" w:rsidR="00100C67" w:rsidRDefault="00100C67" w:rsidP="00217980">
          <w:pPr>
            <w:pStyle w:val="Footer"/>
          </w:pPr>
          <w:r w:rsidRPr="00CA3DF1">
            <w:rPr>
              <w:noProof/>
              <w:lang w:eastAsia="zh-TW"/>
            </w:rPr>
            <mc:AlternateContent>
              <mc:Choice Requires="wpg">
                <w:drawing>
                  <wp:inline distT="0" distB="0" distL="0" distR="0" wp14:anchorId="7A2A1F2A" wp14:editId="3CFA92A8">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82552" id="Group 102" o:spid="_x0000_s1026" alt="Email icon" style="width:25.9pt;height:25.9pt;mso-position-horizontal-relative:char;mso-position-vertical-relative:line" coordsize="734576,7345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">
                    <o:lock v:ext="edit" aspectratio="t"/>
                    <v:oval id="Oval 28" o:spid="_x0000_s1027" style="position:absolute;width:734576;height:7345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V6kwAAA&#10;ANsAAAAPAAAAZHJzL2Rvd25yZXYueG1sRE/Pa8IwFL4P9j+EN/AybGphQ6pRymDgQdxWxfOjebZh&#10;zUuXxFr/++Uw2PHj+73eTrYXI/lgHCtYZDkI4sZpw62C0/F9vgQRIrLG3jEpuFOA7ebxYY2ldjf+&#10;orGOrUghHEpU0MU4lFKGpiOLIXMDceIuzluMCfpWao+3FG57WeT5q7RoODV0ONBbR813fbUKnr2s&#10;Jn94kT9sW/Ox31lTfZ6Vmj1N1QpEpCn+i//cO62gSGPTl/QD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V6kwAAAANsAAAAPAAAAAAAAAAAAAAAAAJcCAABkcnMvZG93bnJl&#10;di54bWxQSwUGAAAAAAQABAD1AAAAhAMAAAAA&#10;" fillcolor="#ea4e4e [3204]" stroked="f" strokeweight="1pt">
                      <v:stroke joinstyle="miter"/>
                    </v:oval>
                    <v:group id="Group 29" o:spid="_x0000_s1028" style="position:absolute;left:163954;top:245845;width:406667;height:242889" coordorigin="163954,245844" coordsize="727861,4347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30" o:spid="_x0000_s1029" style="position:absolute;left:163954;top:471541;width:727861;height:209029;flip:y;visibility:visible;mso-wrap-style:square;v-text-anchor:middle" coordsize="785097,2090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1RFwQAA&#10;ANsAAAAPAAAAZHJzL2Rvd25yZXYueG1sRE/Pa8IwFL4P/B/CE3Zb0zkQ6UxlTJx6mzq3Hh/NW1va&#10;vGRN1O6/NwfB48f3e74YTCfO1PvGsoLnJAVBXFrdcKXg67B6moHwAVljZ5kU/JOHRT56mGOm7YV3&#10;dN6HSsQQ9hkqqENwmZS+rMmgT6wjjtyv7Q2GCPtK6h4vMdx0cpKmU2mw4dhQo6P3msp2fzIKXMFd&#10;+/nNx7/j+mMp24kr1j9bpR7Hw9sriEBDuItv7o1W8BLXxy/xB8j8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9URcEAAADbAAAADwAAAAAAAAAAAAAAAACXAgAAZHJzL2Rvd25y&#10;ZXYueG1sUEsFBgAAAAAEAAQA9QAAAIUDAAAAAA==&#10;" path="m287158,209029l392549,138910,500509,209029,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99;top:338416;width:372486;height:243343;rotation:-90;flip: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HSkxAAA&#10;ANsAAAAPAAAAZHJzL2Rvd25yZXYueG1sRI/NasMwEITvhbyD2EIvJZHTNiY4lkMoTck1f5DcFmtj&#10;O5VWxlJj9+2rQiHHYWa+YfLlYI24UecbxwqmkwQEcel0w5WCw349noPwAVmjcUwKfsjDshg95Jhp&#10;1/OWbrtQiQhhn6GCOoQ2k9KXNVn0E9cSR+/iOoshyq6SusM+wq2RL0mSSosNx4UaW3qvqfzafVsF&#10;p+fzp+l1ujEfV3NyW318S2drpZ4eh9UCRKAh3MP/7Y1W8DqFvy/xB8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CR0pMQAAADbAAAADwAAAAAAAAAAAAAAAACXAgAAZHJzL2Rv&#10;d25yZXYueG1sUEsFBgAAAAAEAAQA9QAAAIgDAAAAAA==&#10;" path="m0,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717;top:341263;width:372486;height:243343;rotation:-90;flip:x y;visibility:visible;mso-wrap-style:square;v-text-anchor:middle" coordsize="372486,2433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KAVxQAA&#10;ANsAAAAPAAAAZHJzL2Rvd25yZXYueG1sRI9Ba8JAFITvQv/D8gQvohsVRVNX0YAgQg/aonh7ZF+T&#10;YPZtml1N/PddodDjMDPfMMt1a0rxoNoVlhWMhhEI4tTqgjMFX5+7wRyE88gaS8uk4EkO1qu3zhJj&#10;bRs+0uPkMxEg7GJUkHtfxVK6NCeDbmgr4uB929qgD7LOpK6xCXBTynEUzaTBgsNCjhUlOaW3090o&#10;uPSbWflznU7PSbJtjyP3sTk8F0r1uu3mHYSn1v+H/9p7rWAyhteX8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k0oBXFAAAA2wAAAA8AAAAAAAAAAAAAAAAAlwIAAGRycy9k&#10;b3ducmV2LnhtbFBLBQYAAAAABAAEAPUAAACJAwAAAAA=&#10;" path="m0,243343l179100,,372486,243343,,243343xe" fillcolor="black [3213]" stroked="f" strokeweight="1pt">
                        <v:stroke joinstyle="miter"/>
                        <v:path arrowok="t" o:connecttype="custom" o:connectlocs="0,243343;179100,0;372486,243343;0,243343" o:connectangles="0,0,0,0"/>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12;top:245844;width:723102;height:2648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w4FwQAA&#10;ANsAAAAPAAAAZHJzL2Rvd25yZXYueG1sRI9Ba8JAFITvBf/D8gRvdWMCVaKrWEHoVdveH9nXJLj7&#10;Nu5uk9Rf7xYEj8PMfMNsdqM1oicfWscKFvMMBHHldMu1gq/P4+sKRIjIGo1jUvBHAXbbycsGS+0G&#10;PlF/jrVIEA4lKmhi7EopQ9WQxTB3HXHyfpy3GJP0tdQehwS3RuZZ9iYttpwWGuzo0FB1Of9aBe/L&#10;YSUv3zkvh1uW+7wwxbU3Ss2m434NItIYn+FH+0MrKAr4/5J+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yMOBcEAAADbAAAADwAAAAAAAAAAAAAAAACXAgAAZHJzL2Rvd25y&#10;ZXYueG1sUEsFBgAAAAAEAAQA9QAAAIUDAAAAAA==&#10;" fillcolor="black [3213]" stroked="f" strokeweight="1pt"/>
                    </v:group>
                    <w10:anchorlock/>
                  </v:group>
                </w:pict>
              </mc:Fallback>
            </mc:AlternateContent>
          </w:r>
        </w:p>
      </w:tc>
      <w:tc>
        <w:tcPr>
          <w:tcW w:w="2628" w:type="dxa"/>
          <w:tcMar>
            <w:top w:w="648" w:type="dxa"/>
            <w:left w:w="115" w:type="dxa"/>
            <w:bottom w:w="0" w:type="dxa"/>
            <w:right w:w="115" w:type="dxa"/>
          </w:tcMar>
        </w:tcPr>
        <w:p w14:paraId="4C7B4067" w14:textId="77777777" w:rsidR="00100C67" w:rsidRDefault="00100C67" w:rsidP="00217980">
          <w:pPr>
            <w:pStyle w:val="Footer"/>
          </w:pPr>
          <w:r w:rsidRPr="00C2098A">
            <w:rPr>
              <w:noProof/>
              <w:lang w:eastAsia="zh-TW"/>
            </w:rPr>
            <mc:AlternateContent>
              <mc:Choice Requires="wpg">
                <w:drawing>
                  <wp:inline distT="0" distB="0" distL="0" distR="0" wp14:anchorId="73D90F5E" wp14:editId="692F8F45">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C46C3AB" id="Group 10" o:spid="_x0000_s1026" alt="Telephone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DkmcPA+wAAAOEBAAATAAAAAAAAAAAAAAAA&#10;AAAAAABbQ29udGVudF9UeXBlc10ueG1sUEsBAi0AFAAGAAgAAAAhACOyauHXAAAAlAEAAAsAAAAA&#10;AAAAAAAAAAAALAEAAF9yZWxzLy5yZWxzUEsBAi0AFAAGAAgAAAAhALFj1SAvEQAAsl0AAA4AAAAA&#10;AAAAAAAAAAAALA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ttHwAAA&#10;ANsAAAAPAAAAZHJzL2Rvd25yZXYueG1sRE9Na8JAEL0L/odlhN50o6U2pK4iQml7KZiGnofsmASz&#10;MzG7Jum/7x4KPT7e9+4wuVYN1PtG2MB6lYAiLsU2XBkovl6XKSgfkC22wmTghzwc9vPZDjMrI59p&#10;yEOlYgj7DA3UIXSZ1r6syaFfSUccuYv0DkOEfaVtj2MMd63eJMlWO2w4NtTY0amm8prfnQFbWnqS&#10;t7t8uPTZfZ9uyafowpiHxXR8ARVoCv/iP/e7NfAYx8Yv8Qfo/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2ttHwAAAANsAAAAPAAAAAAAAAAAAAAAAAJcCAABkcnMvZG93bnJl&#10;di54bWxQSwUGAAAAAAQABAD1AAAAhAMAAAAA&#10;" path="m1725,0l1831,3,1933,12,2035,28,2134,48,2232,76,2327,108,2419,145,2509,188,2596,235,2679,287,2760,344,2837,406,2909,471,2979,541,3044,613,3105,690,3163,771,3215,854,3262,941,3305,1031,3342,1123,3374,1218,3402,1316,3422,1415,3438,1517,3447,1619,3451,1725,3447,1830,3438,1934,3422,2035,3402,2135,3374,2232,3342,2327,3305,2419,3262,2509,3215,2595,3163,2679,3105,2760,3044,2836,2979,2910,2909,2979,2837,3045,2760,3105,2679,3162,2596,3214,2509,3261,2419,3304,2327,3342,2232,3375,2134,3401,2035,3422,1933,3437,1831,3447,1725,3450,1620,3447,1516,3437,1415,3422,1315,3401,1218,3375,1123,3342,1031,3304,941,3261,855,3214,771,3162,690,3105,614,3045,540,2979,471,2910,405,2836,345,2760,288,2679,236,2595,189,2509,146,2419,108,2327,75,2232,49,2135,28,2035,13,1934,3,1830,,1725,3,1619,13,1517,28,1415,49,1316,75,1218,108,1123,146,1031,189,941,236,854,288,771,345,690,405,613,471,541,540,471,614,406,690,344,771,287,855,235,941,188,1031,145,1123,108,1218,76,1315,48,1415,28,1516,12,1620,3,1725,0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YiPxQAA&#10;ANsAAAAPAAAAZHJzL2Rvd25yZXYueG1sRI9Ba8JAFITvBf/D8gQvpdmoRdOYVVqp1IMetP6AR/Y1&#10;CWbfht1V03/vCoUeh5n5hilWvWnFlZxvLCsYJykI4tLqhisFp+/NSwbCB2SNrWVS8EseVsvBU4G5&#10;tjc+0PUYKhEh7HNUUIfQ5VL6siaDPrEdcfR+rDMYonSV1A5vEW5aOUnTmTTYcFyosaN1TeX5eDEK&#10;nuX+/PV6mspM7z4+Z1mYu8NmrtRo2L8vQATqw3/4r73VCqZv8PgSf4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iI/FAAAA2wAAAA8AAAAAAAAAAAAAAAAAlwIAAGRycy9k&#10;b3ducmV2LnhtbFBLBQYAAAAABAAEAPUAAACJAwAAAAA=&#10;" path="m295,0l709,495,682,529,653,560,623,589,593,617,560,641,527,661,492,676,500,691,510,710,524,733,541,759,559,789,582,823,608,860,637,898,668,938,703,980,741,1024,781,1068,825,1113,873,1158,923,1202,976,1246,1033,1289,1092,1331,1155,1371,1220,1408,1241,1369,1266,1330,1295,1291,1328,1254,1364,1220,1401,1188,1894,1594,1877,1617,1856,1640,1833,1663,1808,1686,1780,1708,1752,1730,1723,1751,1694,1771,1664,1791,1636,1808,1608,1825,1582,1841,1557,1855,1536,1867,1518,1878,1502,1885,1490,1891,1483,1895,1480,1896,1439,1881,1396,1864,1352,1847,1305,1828,1257,1808,1208,1786,1157,1763,1105,1739,1053,1712,999,1684,945,1652,890,1619,835,1583,779,1545,724,1503,669,1458,615,1409,560,1358,506,1304,454,1245,401,1182,350,1116,301,1045,253,971,205,891,160,807,117,718,77,624,37,526,,421,32,356,63,298,93,246,123,200,151,159,178,122,203,92,225,66,245,45,263,28,277,16,287,6,293,1,295,0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5472" w:type="dxa"/>
          <w:tcMar>
            <w:top w:w="648" w:type="dxa"/>
            <w:left w:w="115" w:type="dxa"/>
            <w:bottom w:w="0" w:type="dxa"/>
            <w:right w:w="115" w:type="dxa"/>
          </w:tcMar>
        </w:tcPr>
        <w:p w14:paraId="2F628177" w14:textId="77777777" w:rsidR="00100C67" w:rsidRDefault="00100C67" w:rsidP="00217980">
          <w:pPr>
            <w:pStyle w:val="Footer"/>
          </w:pPr>
          <w:r w:rsidRPr="00C2098A">
            <w:rPr>
              <w:noProof/>
              <w:lang w:eastAsia="zh-TW"/>
            </w:rPr>
            <mc:AlternateContent>
              <mc:Choice Requires="wpg">
                <w:drawing>
                  <wp:inline distT="0" distB="0" distL="0" distR="0" wp14:anchorId="6098294C" wp14:editId="487543A4">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1054FA5" id="Group 16" o:spid="_x0000_s1026" alt="LinkedIn icon" style="width:25.9pt;height:25.9pt;mso-position-horizontal-relative:char;mso-position-vertical-relative:line" coordsize="431,4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">
                    <o:lock v:ext="edit" aspectratio="t"/>
                    <v:shape id="Circle around LinkedIn symbol" o:spid="_x0000_s1027" style="position:absolute;width:431;height:431;visibility:visible;mso-wrap-style:square;v-text-anchor:top" coordsize="3451,34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xflxQAA&#10;ANsAAAAPAAAAZHJzL2Rvd25yZXYueG1sRI9Ba8JAFITvQv/D8gq9iNm1lFZjVpFSqR41Cnp7ZF+T&#10;0OzbmN1q+u9dodDjMDPfMNmit424UOdrxxrGiQJBXDhTc6lhn69GExA+IBtsHJOGX/KwmD8MMkyN&#10;u/KWLrtQighhn6KGKoQ2ldIXFVn0iWuJo/flOoshyq6UpsNrhNtGPiv1Ki3WHBcqbOm9ouJ792M1&#10;fKj6/Hk6TN1mqPI9bVZHfDustX567JczEIH68B/+a6+Nhpcx3L/EHyD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zF+XFAAAA2wAAAA8AAAAAAAAAAAAAAAAAlwIAAGRycy9k&#10;b3ducmV2LnhtbFBLBQYAAAAABAAEAPUAAACJAwAAAAA=&#10;" path="m1725,0l1725,,1831,4,1933,13,2035,29,2134,49,2232,77,2327,109,2419,146,2509,189,2596,236,2679,288,2760,345,2837,407,2909,472,2979,542,3044,614,3105,691,3163,772,3215,855,3262,942,3305,1032,3342,1124,3374,1219,3402,1317,3422,1416,3438,1518,3447,1620,3451,1726,3447,1831,3438,1935,3422,2036,3402,2136,3374,2233,3342,2328,3305,2420,3262,2510,3215,2596,3163,2680,3105,2761,3044,2837,2979,2911,2909,2980,2837,3046,2760,3106,2679,3163,2596,3215,2509,3262,2419,3305,2327,3343,2232,3376,2134,3402,2035,3423,1933,3438,1831,3448,1725,3451,1620,3448,1516,3438,1415,3423,1315,3402,1218,3376,1123,3343,1031,3305,941,3262,855,3215,771,3163,690,3106,614,3046,540,2980,471,2911,405,2837,345,2761,288,2680,236,2596,189,2510,146,2420,108,2328,75,2233,49,2136,28,2036,13,1935,3,1831,,1726,3,1620,13,1518,28,1416,49,1317,75,1219,108,1124,146,1032,189,942,236,855,288,772,345,691,405,614,471,542,540,472,614,407,690,345,771,288,855,236,941,189,1031,146,1123,109,1218,77,1315,49,1415,29,1516,13,1620,4,1725,0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C1cxgAA&#10;ANsAAAAPAAAAZHJzL2Rvd25yZXYueG1sRI/dasJAFITvBd9hOUJvpG4UkZK6iiiC4g9tWqWXp9lj&#10;EsyeDdlV49t3BaGXw8x8w4ynjSnFlWpXWFbQ70UgiFOrC84UfH8tX99AOI+ssbRMCu7kYDppt8YY&#10;a3vjT7omPhMBwi5GBbn3VSylS3My6Hq2Ig7eydYGfZB1JnWNtwA3pRxE0UgaLDgs5FjRPKf0nFyM&#10;gtlvt1nvF1u6Lzaj6rDeme3Px1Gpl04zewfhqfH/4Wd7pRUMB/D4En6An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vC1cxgAAANsAAAAPAAAAAAAAAAAAAAAAAJcCAABkcnMv&#10;ZG93bnJldi54bWxQSwUGAAAAAAQABAD1AAAAigMAAAAA&#10;" path="m27,537l362,537,362,1615,27,1615,27,537xm1217,509l1268,511,1314,517,1357,526,1396,538,1430,553,1462,571,1489,593,1514,617,1535,643,1554,673,1569,704,1582,738,1593,773,1601,811,1609,851,1613,892,1616,934,1618,978,1619,1023,1619,1615,1284,1615,1284,1091,1284,1066,1283,1042,1282,1018,1281,993,1278,969,1273,945,1268,922,1261,901,1251,881,1240,862,1226,845,1208,832,1189,820,1166,812,1139,807,1109,805,1076,807,1047,812,1021,820,999,831,979,845,963,861,949,880,937,901,929,923,921,947,916,972,912,998,910,1026,908,1054,908,1082,908,1615,573,1615,573,537,894,537,894,684,899,684,913,660,930,638,950,615,973,594,999,574,1028,556,1060,541,1095,527,1133,518,1173,511,1217,509xm195,0l229,3,263,12,293,26,320,45,343,69,362,97,377,126,386,159,389,194,386,230,377,262,362,292,343,320,320,343,293,363,263,376,229,386,195,389,160,386,127,376,96,363,69,343,46,320,27,292,12,262,3,230,,194,3,159,12,126,27,97,46,69,69,45,96,26,127,12,160,3,195,0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B83E60" w14:paraId="29F8BABB" w14:textId="77777777" w:rsidTr="00B83E60">
      <w:tc>
        <w:tcPr>
          <w:tcW w:w="2619" w:type="dxa"/>
          <w:tcMar>
            <w:top w:w="144" w:type="dxa"/>
            <w:left w:w="115" w:type="dxa"/>
            <w:right w:w="115" w:type="dxa"/>
          </w:tcMar>
        </w:tcPr>
        <w:p w14:paraId="2F2B0711" w14:textId="77777777" w:rsidR="00100C67" w:rsidRPr="00CA3DF1" w:rsidRDefault="00100C67" w:rsidP="00100C67">
          <w:pPr>
            <w:pStyle w:val="Footer"/>
          </w:pPr>
          <w:sdt>
            <w:sdtPr>
              <w:alias w:val="Email:"/>
              <w:tag w:val="Email:"/>
              <w:id w:val="-1689822732"/>
              <w:placeholder>
                <w:docPart w:val="E081915D6B290D42A3D599E15D1456DD"/>
              </w:placeholder>
              <w:dataBinding w:prefixMappings="xmlns:ns0='http://schemas.microsoft.com/office/2006/coverPageProps' " w:xpath="/ns0:CoverPageProperties[1]/ns0:CompanyEmail[1]" w:storeItemID="{55AF091B-3C7A-41E3-B477-F2FDAA23CFDA}"/>
              <w15:appearance w15:val="hidden"/>
              <w:text w:multiLine="1"/>
            </w:sdtPr>
            <w:sdtContent>
              <w:r>
                <w:t>billtsay@gmail.com</w:t>
              </w:r>
            </w:sdtContent>
          </w:sdt>
        </w:p>
      </w:tc>
      <w:tc>
        <w:tcPr>
          <w:tcW w:w="2628" w:type="dxa"/>
          <w:tcMar>
            <w:top w:w="144" w:type="dxa"/>
            <w:left w:w="115" w:type="dxa"/>
            <w:right w:w="115" w:type="dxa"/>
          </w:tcMar>
        </w:tcPr>
        <w:sdt>
          <w:sdtPr>
            <w:alias w:val="Telephone:"/>
            <w:tag w:val="Telephone:"/>
            <w:id w:val="-389655527"/>
            <w:placeholder>
              <w:docPart w:val="DD4B51A1179C8F4B94A38A44C1D66130"/>
            </w:placeholder>
            <w:dataBinding w:prefixMappings="xmlns:ns0='http://schemas.microsoft.com/office/2006/coverPageProps' " w:xpath="/ns0:CoverPageProperties[1]/ns0:CompanyPhone[1]" w:storeItemID="{55AF091B-3C7A-41E3-B477-F2FDAA23CFDA}"/>
            <w15:appearance w15:val="hidden"/>
            <w:text w:multiLine="1"/>
          </w:sdtPr>
          <w:sdtContent>
            <w:p w14:paraId="20BAE4E1" w14:textId="77777777" w:rsidR="00100C67" w:rsidRPr="00C2098A" w:rsidRDefault="00100C67" w:rsidP="00100C67">
              <w:pPr>
                <w:pStyle w:val="Footer"/>
              </w:pPr>
              <w:r>
                <w:t>914.886.8535</w:t>
              </w:r>
            </w:p>
          </w:sdtContent>
        </w:sdt>
      </w:tc>
      <w:tc>
        <w:tcPr>
          <w:tcW w:w="5472" w:type="dxa"/>
          <w:tcMar>
            <w:top w:w="144" w:type="dxa"/>
            <w:left w:w="115" w:type="dxa"/>
            <w:right w:w="115" w:type="dxa"/>
          </w:tcMar>
        </w:tcPr>
        <w:sdt>
          <w:sdtPr>
            <w:alias w:val="LinkedIn URL:"/>
            <w:tag w:val="LinkedIn URL:"/>
            <w:id w:val="-1529023829"/>
            <w:placeholder>
              <w:docPart w:val="198E396B3A390A4FAF3144DF2B6A12C3"/>
            </w:placeholder>
            <w:dataBinding w:prefixMappings="xmlns:ns0='http://schemas.microsoft.com/office/2006/coverPageProps' " w:xpath="/ns0:CoverPageProperties[1]/ns0:CompanyFax[1]" w:storeItemID="{55AF091B-3C7A-41E3-B477-F2FDAA23CFDA}"/>
            <w15:appearance w15:val="hidden"/>
            <w:text w:multiLine="1"/>
          </w:sdtPr>
          <w:sdtContent>
            <w:p w14:paraId="3CEB4D14" w14:textId="77777777" w:rsidR="00100C67" w:rsidRPr="00C2098A" w:rsidRDefault="00100C67" w:rsidP="00217980">
              <w:pPr>
                <w:pStyle w:val="Footer"/>
              </w:pPr>
              <w:r w:rsidRPr="00100C67">
                <w:t>https://www.linkedin.com/in/bill-tsay-2841707a/</w:t>
              </w:r>
            </w:p>
          </w:sdtContent>
        </w:sdt>
      </w:tc>
    </w:tr>
  </w:tbl>
  <w:p w14:paraId="46204FD4" w14:textId="77777777" w:rsidR="00217980" w:rsidRDefault="00217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D3939" w14:textId="77777777" w:rsidR="000B69A1" w:rsidRDefault="000B69A1" w:rsidP="00713050">
      <w:pPr>
        <w:spacing w:line="240" w:lineRule="auto"/>
      </w:pPr>
      <w:r>
        <w:separator/>
      </w:r>
    </w:p>
  </w:footnote>
  <w:footnote w:type="continuationSeparator" w:id="0">
    <w:p w14:paraId="101F6519" w14:textId="77777777" w:rsidR="000B69A1" w:rsidRDefault="000B69A1" w:rsidP="007130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238"/>
    <w:multiLevelType w:val="hybridMultilevel"/>
    <w:tmpl w:val="3C5ABA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14EF3B36"/>
    <w:multiLevelType w:val="hybridMultilevel"/>
    <w:tmpl w:val="8D1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7DD2"/>
    <w:multiLevelType w:val="hybridMultilevel"/>
    <w:tmpl w:val="53E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FC2"/>
    <w:multiLevelType w:val="hybridMultilevel"/>
    <w:tmpl w:val="123C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7F4853"/>
    <w:multiLevelType w:val="hybridMultilevel"/>
    <w:tmpl w:val="39A4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62A"/>
    <w:multiLevelType w:val="hybridMultilevel"/>
    <w:tmpl w:val="563CD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84436"/>
    <w:multiLevelType w:val="hybridMultilevel"/>
    <w:tmpl w:val="15222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0E"/>
    <w:rsid w:val="00091382"/>
    <w:rsid w:val="000B0619"/>
    <w:rsid w:val="000B61CA"/>
    <w:rsid w:val="000B69A1"/>
    <w:rsid w:val="000F7610"/>
    <w:rsid w:val="00100C67"/>
    <w:rsid w:val="00114ED7"/>
    <w:rsid w:val="00140B0E"/>
    <w:rsid w:val="001A5CA9"/>
    <w:rsid w:val="001B2AC1"/>
    <w:rsid w:val="001B403A"/>
    <w:rsid w:val="00217980"/>
    <w:rsid w:val="002617D3"/>
    <w:rsid w:val="00271662"/>
    <w:rsid w:val="0027404F"/>
    <w:rsid w:val="00293B83"/>
    <w:rsid w:val="002B091C"/>
    <w:rsid w:val="002C2CDD"/>
    <w:rsid w:val="002D45C6"/>
    <w:rsid w:val="002F03FA"/>
    <w:rsid w:val="00313E86"/>
    <w:rsid w:val="00333CD3"/>
    <w:rsid w:val="00340365"/>
    <w:rsid w:val="00342B64"/>
    <w:rsid w:val="00364079"/>
    <w:rsid w:val="003C5528"/>
    <w:rsid w:val="004077FB"/>
    <w:rsid w:val="00424DD9"/>
    <w:rsid w:val="0046104A"/>
    <w:rsid w:val="004717C5"/>
    <w:rsid w:val="00523479"/>
    <w:rsid w:val="00543DB7"/>
    <w:rsid w:val="005729B0"/>
    <w:rsid w:val="005A54E4"/>
    <w:rsid w:val="005F790E"/>
    <w:rsid w:val="006039D7"/>
    <w:rsid w:val="00641630"/>
    <w:rsid w:val="00684488"/>
    <w:rsid w:val="006A3CE7"/>
    <w:rsid w:val="006C4C50"/>
    <w:rsid w:val="006D76B1"/>
    <w:rsid w:val="006E7A7F"/>
    <w:rsid w:val="00713050"/>
    <w:rsid w:val="00741125"/>
    <w:rsid w:val="00746F7F"/>
    <w:rsid w:val="007569C1"/>
    <w:rsid w:val="00763832"/>
    <w:rsid w:val="007D2696"/>
    <w:rsid w:val="00811117"/>
    <w:rsid w:val="00841146"/>
    <w:rsid w:val="0088504C"/>
    <w:rsid w:val="0089382B"/>
    <w:rsid w:val="008A1907"/>
    <w:rsid w:val="008C6BCA"/>
    <w:rsid w:val="008C7B50"/>
    <w:rsid w:val="009B3C40"/>
    <w:rsid w:val="00A42540"/>
    <w:rsid w:val="00A50939"/>
    <w:rsid w:val="00AA6A40"/>
    <w:rsid w:val="00B5664D"/>
    <w:rsid w:val="00B61F17"/>
    <w:rsid w:val="00B83E60"/>
    <w:rsid w:val="00B928FB"/>
    <w:rsid w:val="00BA5B40"/>
    <w:rsid w:val="00BD0206"/>
    <w:rsid w:val="00C2098A"/>
    <w:rsid w:val="00C5444A"/>
    <w:rsid w:val="00C612DA"/>
    <w:rsid w:val="00C7741E"/>
    <w:rsid w:val="00C875AB"/>
    <w:rsid w:val="00CA3DF1"/>
    <w:rsid w:val="00CA4581"/>
    <w:rsid w:val="00CE18D5"/>
    <w:rsid w:val="00D04109"/>
    <w:rsid w:val="00DD6416"/>
    <w:rsid w:val="00DF4A70"/>
    <w:rsid w:val="00DF4E0A"/>
    <w:rsid w:val="00E02DCD"/>
    <w:rsid w:val="00E12C60"/>
    <w:rsid w:val="00E22E87"/>
    <w:rsid w:val="00E57630"/>
    <w:rsid w:val="00E86C2B"/>
    <w:rsid w:val="00EF7CC9"/>
    <w:rsid w:val="00F207C0"/>
    <w:rsid w:val="00F20AE5"/>
    <w:rsid w:val="00F645C7"/>
    <w:rsid w:val="00FA3C7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1B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TableContents">
    <w:name w:val="Table Contents"/>
    <w:basedOn w:val="Normal"/>
    <w:rsid w:val="005F790E"/>
    <w:pPr>
      <w:widowControl w:val="0"/>
      <w:suppressLineNumbers/>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Standard">
    <w:name w:val="Standard"/>
    <w:rsid w:val="005F790E"/>
    <w:pPr>
      <w:widowControl w:val="0"/>
      <w:suppressAutoHyphens/>
      <w:autoSpaceDN w:val="0"/>
      <w:spacing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unhideWhenUsed/>
    <w:qFormat/>
    <w:rsid w:val="005F790E"/>
    <w:pPr>
      <w:ind w:left="720"/>
      <w:contextualSpacing/>
    </w:pPr>
  </w:style>
  <w:style w:type="character" w:styleId="Hyperlink">
    <w:name w:val="Hyperlink"/>
    <w:basedOn w:val="DefaultParagraphFont"/>
    <w:uiPriority w:val="99"/>
    <w:unhideWhenUsed/>
    <w:rsid w:val="005F790E"/>
    <w:rPr>
      <w:color w:val="0563C1" w:themeColor="hyperlink"/>
      <w:u w:val="single"/>
    </w:rPr>
  </w:style>
  <w:style w:type="character" w:styleId="FollowedHyperlink">
    <w:name w:val="FollowedHyperlink"/>
    <w:basedOn w:val="DefaultParagraphFont"/>
    <w:uiPriority w:val="99"/>
    <w:semiHidden/>
    <w:unhideWhenUsed/>
    <w:rsid w:val="00100C67"/>
    <w:rPr>
      <w:color w:val="954F72" w:themeColor="followedHyperlink"/>
      <w:u w:val="single"/>
    </w:rPr>
  </w:style>
  <w:style w:type="paragraph" w:customStyle="1" w:styleId="p1">
    <w:name w:val="p1"/>
    <w:basedOn w:val="Normal"/>
    <w:rsid w:val="005A54E4"/>
    <w:pPr>
      <w:spacing w:line="240" w:lineRule="auto"/>
    </w:pPr>
    <w:rPr>
      <w:rFonts w:ascii="Helvetica" w:hAnsi="Helvetica"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438940">
      <w:bodyDiv w:val="1"/>
      <w:marLeft w:val="0"/>
      <w:marRight w:val="0"/>
      <w:marTop w:val="0"/>
      <w:marBottom w:val="0"/>
      <w:divBdr>
        <w:top w:val="none" w:sz="0" w:space="0" w:color="auto"/>
        <w:left w:val="none" w:sz="0" w:space="0" w:color="auto"/>
        <w:bottom w:val="none" w:sz="0" w:space="0" w:color="auto"/>
        <w:right w:val="none" w:sz="0" w:space="0" w:color="auto"/>
      </w:divBdr>
    </w:div>
    <w:div w:id="899100687">
      <w:bodyDiv w:val="1"/>
      <w:marLeft w:val="0"/>
      <w:marRight w:val="0"/>
      <w:marTop w:val="0"/>
      <w:marBottom w:val="0"/>
      <w:divBdr>
        <w:top w:val="none" w:sz="0" w:space="0" w:color="auto"/>
        <w:left w:val="none" w:sz="0" w:space="0" w:color="auto"/>
        <w:bottom w:val="none" w:sz="0" w:space="0" w:color="auto"/>
        <w:right w:val="none" w:sz="0" w:space="0" w:color="auto"/>
      </w:divBdr>
    </w:div>
    <w:div w:id="14194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plunkbase.splunk.com/app/2686/)"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github.com/billtsay/bigdataclass" TargetMode="External"/><Relationship Id="rId11" Type="http://schemas.openxmlformats.org/officeDocument/2006/relationships/hyperlink" Target="https://github.com/billtsay/kafka-avro" TargetMode="External"/><Relationship Id="rId12" Type="http://schemas.openxmlformats.org/officeDocument/2006/relationships/hyperlink" Target="https://github.com/billtsay/final-exam" TargetMode="External"/><Relationship Id="rId13" Type="http://schemas.openxmlformats.org/officeDocument/2006/relationships/hyperlink" Target="https://github.com/billtsay/class-project" TargetMode="External"/><Relationship Id="rId14" Type="http://schemas.openxmlformats.org/officeDocument/2006/relationships/hyperlink" Target="https://github.com/billtsay/project-1" TargetMode="External"/><Relationship Id="rId15" Type="http://schemas.openxmlformats.org/officeDocument/2006/relationships/hyperlink" Target="https://github.com/billtsay/project-2" TargetMode="External"/><Relationship Id="rId16" Type="http://schemas.openxmlformats.org/officeDocument/2006/relationships/hyperlink" Target="https://github.com/billtsay/win-demo-opcua"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lltsay/Library/Containers/com.microsoft.Word/Data/Library/Caches/1033/TM16392737/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C4B4490AA054C950486856907F58D"/>
        <w:category>
          <w:name w:val="General"/>
          <w:gallery w:val="placeholder"/>
        </w:category>
        <w:types>
          <w:type w:val="bbPlcHdr"/>
        </w:types>
        <w:behaviors>
          <w:behavior w:val="content"/>
        </w:behaviors>
        <w:guid w:val="{AC60B5C9-664E-F74F-AC42-249B72A79F0D}"/>
      </w:docPartPr>
      <w:docPartBody>
        <w:p w:rsidR="00000000" w:rsidRDefault="00B85E49">
          <w:pPr>
            <w:pStyle w:val="64BC4B4490AA054C950486856907F58D"/>
          </w:pPr>
          <w:r w:rsidRPr="00333CD3">
            <w:t>YN</w:t>
          </w:r>
        </w:p>
      </w:docPartBody>
    </w:docPart>
    <w:docPart>
      <w:docPartPr>
        <w:name w:val="E16957DE25AE044B85946E442047E5D8"/>
        <w:category>
          <w:name w:val="General"/>
          <w:gallery w:val="placeholder"/>
        </w:category>
        <w:types>
          <w:type w:val="bbPlcHdr"/>
        </w:types>
        <w:behaviors>
          <w:behavior w:val="content"/>
        </w:behaviors>
        <w:guid w:val="{80280BC9-0A15-3346-9E8C-D2F479ECE802}"/>
      </w:docPartPr>
      <w:docPartBody>
        <w:p w:rsidR="00000000" w:rsidRDefault="00B85E49">
          <w:pPr>
            <w:pStyle w:val="E16957DE25AE044B85946E442047E5D8"/>
          </w:pPr>
          <w:r w:rsidRPr="00333CD3">
            <w:t>Skills</w:t>
          </w:r>
        </w:p>
      </w:docPartBody>
    </w:docPart>
    <w:docPart>
      <w:docPartPr>
        <w:name w:val="0310CD40DBE95E40930D24DE8BDCB261"/>
        <w:category>
          <w:name w:val="General"/>
          <w:gallery w:val="placeholder"/>
        </w:category>
        <w:types>
          <w:type w:val="bbPlcHdr"/>
        </w:types>
        <w:behaviors>
          <w:behavior w:val="content"/>
        </w:behaviors>
        <w:guid w:val="{3BD0F1E1-1120-7A47-9A10-04490EDEE426}"/>
      </w:docPartPr>
      <w:docPartBody>
        <w:p w:rsidR="00000000" w:rsidRDefault="00B85E49">
          <w:pPr>
            <w:pStyle w:val="0310CD40DBE95E40930D24DE8BDCB261"/>
          </w:pPr>
          <w:r>
            <w:t>Your Name</w:t>
          </w:r>
        </w:p>
      </w:docPartBody>
    </w:docPart>
    <w:docPart>
      <w:docPartPr>
        <w:name w:val="DCCDE16B98394447B07607FE05950627"/>
        <w:category>
          <w:name w:val="General"/>
          <w:gallery w:val="placeholder"/>
        </w:category>
        <w:types>
          <w:type w:val="bbPlcHdr"/>
        </w:types>
        <w:behaviors>
          <w:behavior w:val="content"/>
        </w:behaviors>
        <w:guid w:val="{BF410381-C14E-1349-BC28-41FA85C7E7F7}"/>
      </w:docPartPr>
      <w:docPartBody>
        <w:p w:rsidR="00000000" w:rsidRDefault="00B85E49">
          <w:pPr>
            <w:pStyle w:val="DCCDE16B98394447B07607FE05950627"/>
          </w:pPr>
          <w:r>
            <w:t>Profe</w:t>
          </w:r>
          <w:r>
            <w:t>ssion or Industry</w:t>
          </w:r>
        </w:p>
      </w:docPartBody>
    </w:docPart>
    <w:docPart>
      <w:docPartPr>
        <w:name w:val="DE4B1A0185C90F45B7DB1A3AB0A2BB96"/>
        <w:category>
          <w:name w:val="General"/>
          <w:gallery w:val="placeholder"/>
        </w:category>
        <w:types>
          <w:type w:val="bbPlcHdr"/>
        </w:types>
        <w:behaviors>
          <w:behavior w:val="content"/>
        </w:behaviors>
        <w:guid w:val="{98E04E1A-CE5E-1D40-9532-110182AA4525}"/>
      </w:docPartPr>
      <w:docPartBody>
        <w:p w:rsidR="00000000" w:rsidRDefault="00B85E49">
          <w:pPr>
            <w:pStyle w:val="DE4B1A0185C90F45B7DB1A3AB0A2BB96"/>
          </w:pPr>
          <w:r w:rsidRPr="00333CD3">
            <w:t>Experience</w:t>
          </w:r>
        </w:p>
      </w:docPartBody>
    </w:docPart>
    <w:docPart>
      <w:docPartPr>
        <w:name w:val="CD26E9CF2291EE4DAF8EBDDBC1098DF7"/>
        <w:category>
          <w:name w:val="General"/>
          <w:gallery w:val="placeholder"/>
        </w:category>
        <w:types>
          <w:type w:val="bbPlcHdr"/>
        </w:types>
        <w:behaviors>
          <w:behavior w:val="content"/>
        </w:behaviors>
        <w:guid w:val="{489BEB34-4B6A-2246-AFA3-F0B17207898E}"/>
      </w:docPartPr>
      <w:docPartBody>
        <w:p w:rsidR="00000000" w:rsidRDefault="00B85E49">
          <w:pPr>
            <w:pStyle w:val="CD26E9CF2291EE4DAF8EBDDBC1098DF7"/>
          </w:pPr>
          <w:r w:rsidRPr="00333CD3">
            <w:t>Education</w:t>
          </w:r>
        </w:p>
      </w:docPartBody>
    </w:docPart>
    <w:docPart>
      <w:docPartPr>
        <w:name w:val="E081915D6B290D42A3D599E15D1456DD"/>
        <w:category>
          <w:name w:val="General"/>
          <w:gallery w:val="placeholder"/>
        </w:category>
        <w:types>
          <w:type w:val="bbPlcHdr"/>
        </w:types>
        <w:behaviors>
          <w:behavior w:val="content"/>
        </w:behaviors>
        <w:guid w:val="{01919A47-503D-224B-A45E-F4FA9050CA00}"/>
      </w:docPartPr>
      <w:docPartBody>
        <w:p w:rsidR="00000000" w:rsidRDefault="00C52B23" w:rsidP="00C52B23">
          <w:pPr>
            <w:pStyle w:val="E081915D6B290D42A3D599E15D1456DD"/>
          </w:pPr>
          <w:r>
            <w:t>Email</w:t>
          </w:r>
        </w:p>
      </w:docPartBody>
    </w:docPart>
    <w:docPart>
      <w:docPartPr>
        <w:name w:val="DD4B51A1179C8F4B94A38A44C1D66130"/>
        <w:category>
          <w:name w:val="General"/>
          <w:gallery w:val="placeholder"/>
        </w:category>
        <w:types>
          <w:type w:val="bbPlcHdr"/>
        </w:types>
        <w:behaviors>
          <w:behavior w:val="content"/>
        </w:behaviors>
        <w:guid w:val="{1DE319B7-7BBE-464E-BDEF-0B235227945A}"/>
      </w:docPartPr>
      <w:docPartBody>
        <w:p w:rsidR="00000000" w:rsidRDefault="00C52B23" w:rsidP="00C52B23">
          <w:pPr>
            <w:pStyle w:val="DD4B51A1179C8F4B94A38A44C1D66130"/>
          </w:pPr>
          <w:r>
            <w:t>Telephone</w:t>
          </w:r>
        </w:p>
      </w:docPartBody>
    </w:docPart>
    <w:docPart>
      <w:docPartPr>
        <w:name w:val="198E396B3A390A4FAF3144DF2B6A12C3"/>
        <w:category>
          <w:name w:val="General"/>
          <w:gallery w:val="placeholder"/>
        </w:category>
        <w:types>
          <w:type w:val="bbPlcHdr"/>
        </w:types>
        <w:behaviors>
          <w:behavior w:val="content"/>
        </w:behaviors>
        <w:guid w:val="{C6706CE8-9C7C-2D47-A445-33433BC23ADB}"/>
      </w:docPartPr>
      <w:docPartBody>
        <w:p w:rsidR="00000000" w:rsidRDefault="00C52B23" w:rsidP="00C52B23">
          <w:pPr>
            <w:pStyle w:val="198E396B3A390A4FAF3144DF2B6A12C3"/>
          </w:pPr>
          <w:r>
            <w:t>LinkedIN URL</w:t>
          </w:r>
        </w:p>
      </w:docPartBody>
    </w:docPart>
    <w:docPart>
      <w:docPartPr>
        <w:name w:val="041CA23954C55343B92B87DD958563B5"/>
        <w:category>
          <w:name w:val="General"/>
          <w:gallery w:val="placeholder"/>
        </w:category>
        <w:types>
          <w:type w:val="bbPlcHdr"/>
        </w:types>
        <w:behaviors>
          <w:behavior w:val="content"/>
        </w:behaviors>
        <w:guid w:val="{A3B34907-73DB-DD4C-8C5C-5DF040078AC8}"/>
      </w:docPartPr>
      <w:docPartBody>
        <w:p w:rsidR="00000000" w:rsidRDefault="00C52B23" w:rsidP="00C52B23">
          <w:pPr>
            <w:pStyle w:val="041CA23954C55343B92B87DD958563B5"/>
          </w:pPr>
          <w:r>
            <w:t>Email</w:t>
          </w:r>
        </w:p>
      </w:docPartBody>
    </w:docPart>
    <w:docPart>
      <w:docPartPr>
        <w:name w:val="29128B7C9BDF1D44BEA9D6E9B886C589"/>
        <w:category>
          <w:name w:val="General"/>
          <w:gallery w:val="placeholder"/>
        </w:category>
        <w:types>
          <w:type w:val="bbPlcHdr"/>
        </w:types>
        <w:behaviors>
          <w:behavior w:val="content"/>
        </w:behaviors>
        <w:guid w:val="{9AC52C44-A8FF-AD46-87F1-1E90FBF05259}"/>
      </w:docPartPr>
      <w:docPartBody>
        <w:p w:rsidR="00000000" w:rsidRDefault="00C52B23" w:rsidP="00C52B23">
          <w:pPr>
            <w:pStyle w:val="29128B7C9BDF1D44BEA9D6E9B886C589"/>
          </w:pPr>
          <w:r>
            <w:t>Telephone</w:t>
          </w:r>
        </w:p>
      </w:docPartBody>
    </w:docPart>
    <w:docPart>
      <w:docPartPr>
        <w:name w:val="53BEA5503757974491536F10FA9859F7"/>
        <w:category>
          <w:name w:val="General"/>
          <w:gallery w:val="placeholder"/>
        </w:category>
        <w:types>
          <w:type w:val="bbPlcHdr"/>
        </w:types>
        <w:behaviors>
          <w:behavior w:val="content"/>
        </w:behaviors>
        <w:guid w:val="{252E3343-C08C-2744-92B6-61843832230B}"/>
      </w:docPartPr>
      <w:docPartBody>
        <w:p w:rsidR="00000000" w:rsidRDefault="00C52B23" w:rsidP="00C52B23">
          <w:pPr>
            <w:pStyle w:val="53BEA5503757974491536F10FA9859F7"/>
          </w:pPr>
          <w:r>
            <w:t>LinkedIN URL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Arial Unicode MS'">
    <w:altName w:val="Calibri"/>
    <w:charset w:val="00"/>
    <w:family w:val="auto"/>
    <w:pitch w:val="default"/>
  </w:font>
  <w:font w:name="Rockwell">
    <w:panose1 w:val="02060603020205020403"/>
    <w:charset w:val="00"/>
    <w:family w:val="auto"/>
    <w:pitch w:val="variable"/>
    <w:sig w:usb0="00000003" w:usb1="00000000" w:usb2="00000000" w:usb3="00000000" w:csb0="00000001" w:csb1="00000000"/>
  </w:font>
  <w:font w:name="Franklin Gothic Demi">
    <w:panose1 w:val="020B07030201020202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thelas">
    <w:panose1 w:val="02000503000000020003"/>
    <w:charset w:val="00"/>
    <w:family w:val="auto"/>
    <w:pitch w:val="variable"/>
    <w:sig w:usb0="A00000AF" w:usb1="5000205B" w:usb2="00000000" w:usb3="00000000" w:csb0="0000009B"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23"/>
    <w:rsid w:val="00B85E49"/>
    <w:rsid w:val="00C52B2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BC4B4490AA054C950486856907F58D">
    <w:name w:val="64BC4B4490AA054C950486856907F58D"/>
  </w:style>
  <w:style w:type="paragraph" w:customStyle="1" w:styleId="0874F572D4FEE64FA98DAAF4CDBB2DC4">
    <w:name w:val="0874F572D4FEE64FA98DAAF4CDBB2DC4"/>
  </w:style>
  <w:style w:type="paragraph" w:customStyle="1" w:styleId="240F5F98D4AF7A4D8A57B986E84731EB">
    <w:name w:val="240F5F98D4AF7A4D8A57B986E84731EB"/>
  </w:style>
  <w:style w:type="paragraph" w:customStyle="1" w:styleId="E16957DE25AE044B85946E442047E5D8">
    <w:name w:val="E16957DE25AE044B85946E442047E5D8"/>
  </w:style>
  <w:style w:type="paragraph" w:customStyle="1" w:styleId="A94FDC4B3D41BF479ADD7DB165BAF885">
    <w:name w:val="A94FDC4B3D41BF479ADD7DB165BAF885"/>
  </w:style>
  <w:style w:type="paragraph" w:customStyle="1" w:styleId="0310CD40DBE95E40930D24DE8BDCB261">
    <w:name w:val="0310CD40DBE95E40930D24DE8BDCB261"/>
  </w:style>
  <w:style w:type="paragraph" w:customStyle="1" w:styleId="DCCDE16B98394447B07607FE05950627">
    <w:name w:val="DCCDE16B98394447B07607FE05950627"/>
  </w:style>
  <w:style w:type="paragraph" w:customStyle="1" w:styleId="D5875CE80898F14196ED1741FE53612C">
    <w:name w:val="D5875CE80898F14196ED1741FE53612C"/>
  </w:style>
  <w:style w:type="paragraph" w:customStyle="1" w:styleId="DE4B1A0185C90F45B7DB1A3AB0A2BB96">
    <w:name w:val="DE4B1A0185C90F45B7DB1A3AB0A2BB96"/>
  </w:style>
  <w:style w:type="paragraph" w:customStyle="1" w:styleId="2459FABF3AC26F4C91BB924582FE9F6C">
    <w:name w:val="2459FABF3AC26F4C91BB924582FE9F6C"/>
  </w:style>
  <w:style w:type="paragraph" w:customStyle="1" w:styleId="AD88BEA571BD374FA48BE6714F978F4F">
    <w:name w:val="AD88BEA571BD374FA48BE6714F978F4F"/>
  </w:style>
  <w:style w:type="paragraph" w:customStyle="1" w:styleId="F757197411922D4CBAE340DECBA604B9">
    <w:name w:val="F757197411922D4CBAE340DECBA604B9"/>
  </w:style>
  <w:style w:type="paragraph" w:customStyle="1" w:styleId="59CBF6CDFEDAB446A267D62FF994E759">
    <w:name w:val="59CBF6CDFEDAB446A267D62FF994E759"/>
  </w:style>
  <w:style w:type="paragraph" w:customStyle="1" w:styleId="7257917203AECE4AA3781A92E8A40243">
    <w:name w:val="7257917203AECE4AA3781A92E8A40243"/>
  </w:style>
  <w:style w:type="paragraph" w:customStyle="1" w:styleId="3EA924C0140CBF41862BE4A139E9D3AF">
    <w:name w:val="3EA924C0140CBF41862BE4A139E9D3AF"/>
  </w:style>
  <w:style w:type="paragraph" w:customStyle="1" w:styleId="C370D861A5AED84281E358FB4258AB9B">
    <w:name w:val="C370D861A5AED84281E358FB4258AB9B"/>
  </w:style>
  <w:style w:type="paragraph" w:customStyle="1" w:styleId="F90050EA0907234A9CFC2E548420CCF1">
    <w:name w:val="F90050EA0907234A9CFC2E548420CCF1"/>
  </w:style>
  <w:style w:type="paragraph" w:customStyle="1" w:styleId="CD26E9CF2291EE4DAF8EBDDBC1098DF7">
    <w:name w:val="CD26E9CF2291EE4DAF8EBDDBC1098DF7"/>
  </w:style>
  <w:style w:type="paragraph" w:customStyle="1" w:styleId="5499AB947C0A3348B679623E7B3C4F41">
    <w:name w:val="5499AB947C0A3348B679623E7B3C4F41"/>
  </w:style>
  <w:style w:type="paragraph" w:customStyle="1" w:styleId="5C9D349CBABDD94586A9255CF28C01F7">
    <w:name w:val="5C9D349CBABDD94586A9255CF28C01F7"/>
  </w:style>
  <w:style w:type="paragraph" w:customStyle="1" w:styleId="3AE32FA4C07D8244877DF48983A80378">
    <w:name w:val="3AE32FA4C07D8244877DF48983A80378"/>
  </w:style>
  <w:style w:type="paragraph" w:customStyle="1" w:styleId="09968A5131465B4DB516147775F393A4">
    <w:name w:val="09968A5131465B4DB516147775F393A4"/>
  </w:style>
  <w:style w:type="paragraph" w:customStyle="1" w:styleId="73FC9146A3B01B4A8E0DB9BAAD3158F5">
    <w:name w:val="73FC9146A3B01B4A8E0DB9BAAD3158F5"/>
  </w:style>
  <w:style w:type="paragraph" w:customStyle="1" w:styleId="2B959DBAE181A343BAC598B2DF8E9507">
    <w:name w:val="2B959DBAE181A343BAC598B2DF8E9507"/>
  </w:style>
  <w:style w:type="paragraph" w:customStyle="1" w:styleId="4DB3541248E075439DEDAA7C6ADE4C06">
    <w:name w:val="4DB3541248E075439DEDAA7C6ADE4C06"/>
  </w:style>
  <w:style w:type="paragraph" w:customStyle="1" w:styleId="7A325FBE5AD2AA419B172AC9AE433690">
    <w:name w:val="7A325FBE5AD2AA419B172AC9AE433690"/>
  </w:style>
  <w:style w:type="paragraph" w:customStyle="1" w:styleId="12BB0CE1F0AE8B4DA8568466B0EC8A8C">
    <w:name w:val="12BB0CE1F0AE8B4DA8568466B0EC8A8C"/>
  </w:style>
  <w:style w:type="paragraph" w:customStyle="1" w:styleId="C8A67118DF467248BC46357C3D8304CB">
    <w:name w:val="C8A67118DF467248BC46357C3D8304CB"/>
  </w:style>
  <w:style w:type="paragraph" w:customStyle="1" w:styleId="5ABFBD8EC0D4AA4397F136D1B85FCC03">
    <w:name w:val="5ABFBD8EC0D4AA4397F136D1B85FCC03"/>
  </w:style>
  <w:style w:type="paragraph" w:customStyle="1" w:styleId="19C516D5DD75944B935A047F7F0BB8FE">
    <w:name w:val="19C516D5DD75944B935A047F7F0BB8FE"/>
  </w:style>
  <w:style w:type="paragraph" w:customStyle="1" w:styleId="A0377F9CF28C1845AA5137E880ED46DC">
    <w:name w:val="A0377F9CF28C1845AA5137E880ED46DC"/>
  </w:style>
  <w:style w:type="paragraph" w:customStyle="1" w:styleId="A26C6F704045914CADF6544ECEC30DFE">
    <w:name w:val="A26C6F704045914CADF6544ECEC30DFE"/>
  </w:style>
  <w:style w:type="paragraph" w:customStyle="1" w:styleId="5B6DB2B199084B40B5555E6104A02573">
    <w:name w:val="5B6DB2B199084B40B5555E6104A02573"/>
  </w:style>
  <w:style w:type="paragraph" w:customStyle="1" w:styleId="332C99898C63BE40A3C8F2E406BEC9C9">
    <w:name w:val="332C99898C63BE40A3C8F2E406BEC9C9"/>
  </w:style>
  <w:style w:type="paragraph" w:customStyle="1" w:styleId="92F15458AB586D40ADE9D8496D47892D">
    <w:name w:val="92F15458AB586D40ADE9D8496D47892D"/>
  </w:style>
  <w:style w:type="paragraph" w:customStyle="1" w:styleId="88611FFB0171D649A4452D248C4E7DE9">
    <w:name w:val="88611FFB0171D649A4452D248C4E7DE9"/>
  </w:style>
  <w:style w:type="paragraph" w:customStyle="1" w:styleId="F95A5D2E571BB640BBE07A2C4BECFCF5">
    <w:name w:val="F95A5D2E571BB640BBE07A2C4BECFCF5"/>
  </w:style>
  <w:style w:type="paragraph" w:customStyle="1" w:styleId="B925EBA8E1DE004CA60D8C1D62734DAD">
    <w:name w:val="B925EBA8E1DE004CA60D8C1D62734DAD"/>
  </w:style>
  <w:style w:type="paragraph" w:customStyle="1" w:styleId="F270DBCA7FED4F43883A1469666149C9">
    <w:name w:val="F270DBCA7FED4F43883A1469666149C9"/>
  </w:style>
  <w:style w:type="paragraph" w:customStyle="1" w:styleId="2C9AABC78B14ED40A008061C3C1C047D">
    <w:name w:val="2C9AABC78B14ED40A008061C3C1C047D"/>
  </w:style>
  <w:style w:type="paragraph" w:customStyle="1" w:styleId="8B63550F99B8B04DB13CE35A44D08C08">
    <w:name w:val="8B63550F99B8B04DB13CE35A44D08C08"/>
    <w:rsid w:val="00C52B23"/>
  </w:style>
  <w:style w:type="paragraph" w:customStyle="1" w:styleId="4AFB131C8C4B9847A1D4688A0F0983F5">
    <w:name w:val="4AFB131C8C4B9847A1D4688A0F0983F5"/>
    <w:rsid w:val="00C52B23"/>
  </w:style>
  <w:style w:type="paragraph" w:customStyle="1" w:styleId="E081915D6B290D42A3D599E15D1456DD">
    <w:name w:val="E081915D6B290D42A3D599E15D1456DD"/>
    <w:rsid w:val="00C52B23"/>
  </w:style>
  <w:style w:type="paragraph" w:customStyle="1" w:styleId="DD4B51A1179C8F4B94A38A44C1D66130">
    <w:name w:val="DD4B51A1179C8F4B94A38A44C1D66130"/>
    <w:rsid w:val="00C52B23"/>
  </w:style>
  <w:style w:type="paragraph" w:customStyle="1" w:styleId="198E396B3A390A4FAF3144DF2B6A12C3">
    <w:name w:val="198E396B3A390A4FAF3144DF2B6A12C3"/>
    <w:rsid w:val="00C52B23"/>
  </w:style>
  <w:style w:type="paragraph" w:customStyle="1" w:styleId="041CA23954C55343B92B87DD958563B5">
    <w:name w:val="041CA23954C55343B92B87DD958563B5"/>
    <w:rsid w:val="00C52B23"/>
  </w:style>
  <w:style w:type="paragraph" w:customStyle="1" w:styleId="29128B7C9BDF1D44BEA9D6E9B886C589">
    <w:name w:val="29128B7C9BDF1D44BEA9D6E9B886C589"/>
    <w:rsid w:val="00C52B23"/>
  </w:style>
  <w:style w:type="paragraph" w:customStyle="1" w:styleId="53BEA5503757974491536F10FA9859F7">
    <w:name w:val="53BEA5503757974491536F10FA9859F7"/>
    <w:rsid w:val="00C52B23"/>
  </w:style>
  <w:style w:type="paragraph" w:customStyle="1" w:styleId="ECE01342171B444992F1CBE8F4660975">
    <w:name w:val="ECE01342171B444992F1CBE8F4660975"/>
    <w:rsid w:val="00C52B23"/>
  </w:style>
  <w:style w:type="paragraph" w:customStyle="1" w:styleId="0BC58D568679DE4BA2FC1B6BA14630F6">
    <w:name w:val="0BC58D568679DE4BA2FC1B6BA14630F6"/>
    <w:rsid w:val="00C5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914.886.8535</CompanyPhone>
  <CompanyFax>https://www.linkedin.com/in/bill-tsay-2841707a/</CompanyFax>
  <CompanyEmail>billtsay@gmail.com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A9BE1D-BE80-6A42-8F5F-F0BA5337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2</TotalTime>
  <Pages>2</Pages>
  <Words>848</Words>
  <Characters>4838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&amp; development</dc:subject>
  <dc:creator>Bill Tsay</dc:creator>
  <cp:keywords/>
  <dc:description/>
  <cp:lastModifiedBy>Jiannliang Tsay</cp:lastModifiedBy>
  <cp:revision>3</cp:revision>
  <cp:lastPrinted>2019-01-08T18:37:00Z</cp:lastPrinted>
  <dcterms:created xsi:type="dcterms:W3CDTF">2019-01-08T18:37:00Z</dcterms:created>
  <dcterms:modified xsi:type="dcterms:W3CDTF">2019-01-08T18:39:00Z</dcterms:modified>
</cp:coreProperties>
</file>